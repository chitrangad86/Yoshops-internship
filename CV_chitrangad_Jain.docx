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31" w:type="pct"/>
        <w:jc w:val="center"/>
        <w:tblLook w:val="0000" w:firstRow="0" w:lastRow="0" w:firstColumn="0" w:lastColumn="0" w:noHBand="0" w:noVBand="0"/>
      </w:tblPr>
      <w:tblGrid>
        <w:gridCol w:w="9986"/>
      </w:tblGrid>
      <w:tr w:rsidR="00814432" w:rsidRPr="002518C0" w14:paraId="713B3EDC" w14:textId="77777777" w:rsidTr="00A00205">
        <w:tblPrEx>
          <w:tblCellMar>
            <w:top w:w="0" w:type="dxa"/>
            <w:bottom w:w="0" w:type="dxa"/>
          </w:tblCellMar>
        </w:tblPrEx>
        <w:trPr>
          <w:trHeight w:val="142"/>
          <w:jc w:val="center"/>
        </w:trPr>
        <w:tc>
          <w:tcPr>
            <w:tcW w:w="5000" w:type="pct"/>
          </w:tcPr>
          <w:p w14:paraId="61A0CF3D" w14:textId="77777777" w:rsidR="00814432" w:rsidRPr="002518C0" w:rsidRDefault="00814432" w:rsidP="00F00790">
            <w:pPr>
              <w:pStyle w:val="Address2"/>
              <w:spacing w:line="276" w:lineRule="auto"/>
              <w:rPr>
                <w:sz w:val="20"/>
              </w:rPr>
            </w:pPr>
            <w:r w:rsidRPr="002518C0">
              <w:rPr>
                <w:sz w:val="20"/>
              </w:rPr>
              <w:t xml:space="preserve">CHITRANGAD JAIN, </w:t>
            </w:r>
            <w:r w:rsidR="0010573F" w:rsidRPr="002518C0">
              <w:rPr>
                <w:sz w:val="20"/>
              </w:rPr>
              <w:t>21/23</w:t>
            </w:r>
            <w:r w:rsidRPr="002518C0">
              <w:rPr>
                <w:sz w:val="20"/>
              </w:rPr>
              <w:t xml:space="preserve">, </w:t>
            </w:r>
            <w:r w:rsidR="0010573F" w:rsidRPr="002518C0">
              <w:rPr>
                <w:sz w:val="20"/>
              </w:rPr>
              <w:t>Nehru Nagar West</w:t>
            </w:r>
            <w:r w:rsidRPr="002518C0">
              <w:rPr>
                <w:sz w:val="20"/>
              </w:rPr>
              <w:t>,</w:t>
            </w:r>
            <w:r w:rsidR="0010573F" w:rsidRPr="002518C0">
              <w:rPr>
                <w:sz w:val="20"/>
              </w:rPr>
              <w:t xml:space="preserve"> Bhilai,</w:t>
            </w:r>
            <w:r w:rsidRPr="002518C0">
              <w:rPr>
                <w:sz w:val="20"/>
              </w:rPr>
              <w:t xml:space="preserve"> </w:t>
            </w:r>
            <w:r w:rsidR="0010573F" w:rsidRPr="002518C0">
              <w:rPr>
                <w:sz w:val="20"/>
              </w:rPr>
              <w:t>c.g.</w:t>
            </w:r>
            <w:r w:rsidRPr="002518C0">
              <w:rPr>
                <w:sz w:val="20"/>
              </w:rPr>
              <w:t xml:space="preserve">, </w:t>
            </w:r>
            <w:r w:rsidR="0010573F" w:rsidRPr="002518C0">
              <w:rPr>
                <w:sz w:val="20"/>
              </w:rPr>
              <w:t>490020</w:t>
            </w:r>
          </w:p>
        </w:tc>
      </w:tr>
      <w:tr w:rsidR="00814432" w:rsidRPr="002518C0" w14:paraId="305D8BB9" w14:textId="77777777" w:rsidTr="00A00205"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5000" w:type="pct"/>
            <w:tcMar>
              <w:bottom w:w="288" w:type="dxa"/>
            </w:tcMar>
          </w:tcPr>
          <w:p w14:paraId="08E766C0" w14:textId="77777777" w:rsidR="00814432" w:rsidRPr="002518C0" w:rsidRDefault="00814432" w:rsidP="00F00790">
            <w:pPr>
              <w:pStyle w:val="Address2"/>
              <w:spacing w:line="276" w:lineRule="auto"/>
              <w:rPr>
                <w:sz w:val="20"/>
                <w:lang w:val="pt-PT"/>
              </w:rPr>
            </w:pPr>
            <w:r w:rsidRPr="002518C0">
              <w:rPr>
                <w:sz w:val="20"/>
                <w:lang w:val="pt-PT"/>
              </w:rPr>
              <w:t>m</w:t>
            </w:r>
            <w:r w:rsidRPr="002518C0">
              <w:rPr>
                <w:caps w:val="0"/>
                <w:sz w:val="20"/>
                <w:lang w:val="pt-PT"/>
              </w:rPr>
              <w:t>o</w:t>
            </w:r>
            <w:r w:rsidRPr="002518C0">
              <w:rPr>
                <w:sz w:val="20"/>
                <w:lang w:val="pt-PT"/>
              </w:rPr>
              <w:t>.-</w:t>
            </w:r>
            <w:r w:rsidR="008E77EE" w:rsidRPr="002518C0">
              <w:rPr>
                <w:sz w:val="20"/>
                <w:lang w:val="pt-PT"/>
              </w:rPr>
              <w:t xml:space="preserve"> 08966909059</w:t>
            </w:r>
            <w:r w:rsidRPr="002518C0">
              <w:rPr>
                <w:sz w:val="20"/>
                <w:lang w:val="pt-PT"/>
              </w:rPr>
              <w:t xml:space="preserve"> • E-mail </w:t>
            </w:r>
            <w:r w:rsidRPr="002518C0">
              <w:rPr>
                <w:caps w:val="0"/>
                <w:sz w:val="20"/>
                <w:lang w:val="pt-PT"/>
              </w:rPr>
              <w:t>jain.chitrangad</w:t>
            </w:r>
            <w:r w:rsidRPr="002518C0">
              <w:rPr>
                <w:caps w:val="0"/>
                <w:spacing w:val="36"/>
                <w:sz w:val="20"/>
                <w:lang w:val="pt-PT"/>
              </w:rPr>
              <w:t>@gmail.com</w:t>
            </w:r>
          </w:p>
        </w:tc>
      </w:tr>
    </w:tbl>
    <w:p w14:paraId="0FC605FC" w14:textId="77777777" w:rsidR="00807DC0" w:rsidRPr="002518C0" w:rsidRDefault="00814432" w:rsidP="00F00790">
      <w:pPr>
        <w:pStyle w:val="Name"/>
        <w:spacing w:after="0" w:line="276" w:lineRule="auto"/>
        <w:rPr>
          <w:sz w:val="20"/>
        </w:rPr>
      </w:pPr>
      <w:r w:rsidRPr="002518C0">
        <w:rPr>
          <w:sz w:val="20"/>
        </w:rPr>
        <w:t>chitrangad Jain</w:t>
      </w:r>
    </w:p>
    <w:p w14:paraId="3AE05CDA" w14:textId="77777777" w:rsidR="00807DC0" w:rsidRPr="002518C0" w:rsidRDefault="00807DC0" w:rsidP="00F00790">
      <w:pPr>
        <w:spacing w:line="276" w:lineRule="auto"/>
        <w:rPr>
          <w:sz w:val="20"/>
        </w:rPr>
      </w:pPr>
    </w:p>
    <w:tbl>
      <w:tblPr>
        <w:tblW w:w="10539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724"/>
        <w:gridCol w:w="36"/>
        <w:gridCol w:w="26"/>
        <w:gridCol w:w="9753"/>
      </w:tblGrid>
      <w:tr w:rsidR="00814432" w:rsidRPr="002518C0" w14:paraId="400A8530" w14:textId="77777777" w:rsidTr="00A00205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0539" w:type="dxa"/>
            <w:gridSpan w:val="4"/>
          </w:tcPr>
          <w:p w14:paraId="4C56FBE6" w14:textId="77777777" w:rsidR="00814432" w:rsidRPr="002518C0" w:rsidRDefault="00814432" w:rsidP="00F00790">
            <w:pPr>
              <w:pStyle w:val="SectionTitle"/>
              <w:spacing w:before="0" w:line="276" w:lineRule="auto"/>
              <w:rPr>
                <w:b/>
              </w:rPr>
            </w:pPr>
            <w:r w:rsidRPr="002518C0">
              <w:rPr>
                <w:b/>
              </w:rPr>
              <w:t>Objective</w:t>
            </w:r>
          </w:p>
        </w:tc>
      </w:tr>
      <w:tr w:rsidR="00814432" w:rsidRPr="002518C0" w14:paraId="2D03B2A0" w14:textId="77777777" w:rsidTr="00A00205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786" w:type="dxa"/>
            <w:gridSpan w:val="3"/>
          </w:tcPr>
          <w:p w14:paraId="6EA46C15" w14:textId="77777777" w:rsidR="00814432" w:rsidRPr="002518C0" w:rsidRDefault="00814432" w:rsidP="00F00790">
            <w:pPr>
              <w:spacing w:line="276" w:lineRule="auto"/>
              <w:rPr>
                <w:sz w:val="20"/>
              </w:rPr>
            </w:pPr>
          </w:p>
        </w:tc>
        <w:tc>
          <w:tcPr>
            <w:tcW w:w="9753" w:type="dxa"/>
          </w:tcPr>
          <w:p w14:paraId="34D3662E" w14:textId="77777777" w:rsidR="00814432" w:rsidRPr="002518C0" w:rsidRDefault="00814432" w:rsidP="00F00790">
            <w:pPr>
              <w:pStyle w:val="Objective"/>
              <w:spacing w:before="0" w:after="0" w:line="276" w:lineRule="auto"/>
              <w:rPr>
                <w:sz w:val="20"/>
              </w:rPr>
            </w:pPr>
            <w:r w:rsidRPr="002518C0">
              <w:rPr>
                <w:sz w:val="20"/>
              </w:rPr>
              <w:t xml:space="preserve">To enhance and implement my practical knowledge by applying </w:t>
            </w:r>
            <w:r w:rsidR="00BB7852" w:rsidRPr="002518C0">
              <w:rPr>
                <w:sz w:val="20"/>
              </w:rPr>
              <w:t>learning and experience</w:t>
            </w:r>
            <w:r w:rsidRPr="002518C0">
              <w:rPr>
                <w:sz w:val="20"/>
              </w:rPr>
              <w:t xml:space="preserve"> for benefit of </w:t>
            </w:r>
            <w:r w:rsidR="00E37EBB" w:rsidRPr="002518C0">
              <w:rPr>
                <w:sz w:val="20"/>
              </w:rPr>
              <w:t>self and company</w:t>
            </w:r>
            <w:r w:rsidRPr="002518C0">
              <w:rPr>
                <w:sz w:val="20"/>
              </w:rPr>
              <w:t>.</w:t>
            </w:r>
          </w:p>
        </w:tc>
      </w:tr>
      <w:tr w:rsidR="00814432" w:rsidRPr="002518C0" w14:paraId="4EDC2269" w14:textId="77777777" w:rsidTr="00A0020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539" w:type="dxa"/>
            <w:gridSpan w:val="4"/>
          </w:tcPr>
          <w:p w14:paraId="01E87BA5" w14:textId="77777777" w:rsidR="00814432" w:rsidRPr="002518C0" w:rsidRDefault="00814432" w:rsidP="00F00790">
            <w:pPr>
              <w:pStyle w:val="SectionTitle"/>
              <w:spacing w:before="0" w:line="276" w:lineRule="auto"/>
              <w:rPr>
                <w:b/>
              </w:rPr>
            </w:pPr>
            <w:r w:rsidRPr="002518C0">
              <w:rPr>
                <w:b/>
              </w:rPr>
              <w:t>Education</w:t>
            </w:r>
          </w:p>
        </w:tc>
      </w:tr>
      <w:tr w:rsidR="00814432" w:rsidRPr="002518C0" w14:paraId="0D598E29" w14:textId="77777777" w:rsidTr="00992578">
        <w:tblPrEx>
          <w:tblCellMar>
            <w:top w:w="0" w:type="dxa"/>
            <w:bottom w:w="0" w:type="dxa"/>
          </w:tblCellMar>
        </w:tblPrEx>
        <w:trPr>
          <w:trHeight w:val="2595"/>
        </w:trPr>
        <w:tc>
          <w:tcPr>
            <w:tcW w:w="786" w:type="dxa"/>
            <w:gridSpan w:val="3"/>
          </w:tcPr>
          <w:p w14:paraId="6E20FC32" w14:textId="77777777" w:rsidR="00814432" w:rsidRPr="002518C0" w:rsidRDefault="00814432" w:rsidP="00F00790">
            <w:pPr>
              <w:spacing w:line="276" w:lineRule="auto"/>
              <w:rPr>
                <w:sz w:val="20"/>
              </w:rPr>
            </w:pPr>
          </w:p>
          <w:p w14:paraId="02780A25" w14:textId="77777777" w:rsidR="00814432" w:rsidRPr="002518C0" w:rsidRDefault="00814432" w:rsidP="00F00790">
            <w:pPr>
              <w:spacing w:line="276" w:lineRule="auto"/>
              <w:rPr>
                <w:sz w:val="20"/>
              </w:rPr>
            </w:pPr>
          </w:p>
        </w:tc>
        <w:tc>
          <w:tcPr>
            <w:tcW w:w="9753" w:type="dxa"/>
          </w:tcPr>
          <w:tbl>
            <w:tblPr>
              <w:tblW w:w="9343" w:type="dxa"/>
              <w:tblInd w:w="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7"/>
              <w:gridCol w:w="1985"/>
              <w:gridCol w:w="3402"/>
              <w:gridCol w:w="1043"/>
              <w:gridCol w:w="646"/>
            </w:tblGrid>
            <w:tr w:rsidR="00814432" w:rsidRPr="002518C0" w14:paraId="40145936" w14:textId="77777777" w:rsidTr="003B7766">
              <w:trPr>
                <w:trHeight w:val="102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29EA35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b/>
                      <w:sz w:val="20"/>
                    </w:rPr>
                  </w:pPr>
                  <w:r w:rsidRPr="002518C0">
                    <w:rPr>
                      <w:b/>
                      <w:sz w:val="20"/>
                    </w:rPr>
                    <w:t>Course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0AD903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b/>
                      <w:sz w:val="20"/>
                    </w:rPr>
                  </w:pPr>
                  <w:r w:rsidRPr="002518C0">
                    <w:rPr>
                      <w:b/>
                      <w:sz w:val="20"/>
                    </w:rPr>
                    <w:t>University/Board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405D5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b/>
                      <w:sz w:val="20"/>
                    </w:rPr>
                  </w:pPr>
                  <w:r w:rsidRPr="002518C0">
                    <w:rPr>
                      <w:b/>
                      <w:sz w:val="20"/>
                    </w:rPr>
                    <w:t>Institute/School</w:t>
                  </w: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089A2" w14:textId="77777777" w:rsidR="00814432" w:rsidRPr="002518C0" w:rsidRDefault="00817B77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b/>
                      <w:sz w:val="20"/>
                    </w:rPr>
                  </w:pPr>
                  <w:r w:rsidRPr="002518C0">
                    <w:rPr>
                      <w:b/>
                      <w:sz w:val="20"/>
                    </w:rPr>
                    <w:t>Year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CC9BF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b/>
                      <w:sz w:val="20"/>
                    </w:rPr>
                  </w:pPr>
                  <w:r w:rsidRPr="002518C0">
                    <w:rPr>
                      <w:b/>
                      <w:sz w:val="20"/>
                    </w:rPr>
                    <w:t>%</w:t>
                  </w:r>
                </w:p>
              </w:tc>
            </w:tr>
            <w:tr w:rsidR="003B7766" w:rsidRPr="002518C0" w14:paraId="5E7C8F7A" w14:textId="77777777" w:rsidTr="003B7766">
              <w:trPr>
                <w:trHeight w:val="102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F48A1" w14:textId="77777777" w:rsidR="003B7766" w:rsidRPr="002518C0" w:rsidRDefault="003B7766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M. Tech. (AI</w:t>
                  </w:r>
                  <w:r w:rsidR="00992578">
                    <w:rPr>
                      <w:sz w:val="20"/>
                    </w:rPr>
                    <w:t xml:space="preserve"> &amp; </w:t>
                  </w:r>
                  <w:r w:rsidRPr="002518C0">
                    <w:rPr>
                      <w:sz w:val="20"/>
                    </w:rPr>
                    <w:t>ML)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82246D" w14:textId="77777777" w:rsidR="003B7766" w:rsidRPr="002518C0" w:rsidRDefault="003B7766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CSVTU Bhilai</w:t>
                  </w:r>
                  <w:r w:rsidR="00CA3D6A">
                    <w:rPr>
                      <w:sz w:val="20"/>
                    </w:rPr>
                    <w:t xml:space="preserve"> CG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BC3E90" w14:textId="77777777" w:rsidR="003B7766" w:rsidRPr="002518C0" w:rsidRDefault="003B7766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Shri Shankaracharya Technical Campus Bhilai</w:t>
                  </w: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B919C4" w14:textId="77777777" w:rsidR="003B7766" w:rsidRPr="002518C0" w:rsidRDefault="003B7766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pursuing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E4CFF" w14:textId="77777777" w:rsidR="003B7766" w:rsidRPr="002518C0" w:rsidRDefault="003B7766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</w:p>
              </w:tc>
            </w:tr>
            <w:tr w:rsidR="00814432" w:rsidRPr="002518C0" w14:paraId="6085F901" w14:textId="77777777" w:rsidTr="003B7766">
              <w:trPr>
                <w:trHeight w:val="102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99280A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MBA</w:t>
                  </w:r>
                </w:p>
                <w:p w14:paraId="6DA1F6F9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 xml:space="preserve">(HRM &amp; </w:t>
                  </w:r>
                  <w:r w:rsidR="00817B77" w:rsidRPr="002518C0">
                    <w:rPr>
                      <w:sz w:val="20"/>
                    </w:rPr>
                    <w:t>PM</w:t>
                  </w:r>
                  <w:r w:rsidRPr="002518C0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CABA9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Autonomous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A26051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National Institute of Management Bhopal</w:t>
                  </w: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5C8E3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2009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86E8D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68.6</w:t>
                  </w:r>
                </w:p>
              </w:tc>
            </w:tr>
            <w:tr w:rsidR="00814432" w:rsidRPr="002518C0" w14:paraId="60AC232E" w14:textId="77777777" w:rsidTr="003B7766">
              <w:trPr>
                <w:trHeight w:val="189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AE76C7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B. Tech (ECE)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0F7AD8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JUIT Solan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E8A668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Jaypee Institute of Engineering &amp; Technology Guna</w:t>
                  </w: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44B9E0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2007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9B94E6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70</w:t>
                  </w:r>
                </w:p>
              </w:tc>
            </w:tr>
            <w:tr w:rsidR="00814432" w:rsidRPr="002518C0" w14:paraId="3512F854" w14:textId="77777777" w:rsidTr="003B7766">
              <w:trPr>
                <w:trHeight w:val="189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CE7DA4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XII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6E5ED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M.P. Board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9F9DC6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S.R.R.M.</w:t>
                  </w:r>
                  <w:proofErr w:type="gramStart"/>
                  <w:r w:rsidRPr="002518C0">
                    <w:rPr>
                      <w:sz w:val="20"/>
                    </w:rPr>
                    <w:t>B.Gujarati</w:t>
                  </w:r>
                  <w:proofErr w:type="gramEnd"/>
                  <w:r w:rsidRPr="002518C0">
                    <w:rPr>
                      <w:sz w:val="20"/>
                    </w:rPr>
                    <w:t xml:space="preserve"> H.S.S. Indore</w:t>
                  </w: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48553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2003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2BBD88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77.7</w:t>
                  </w:r>
                </w:p>
              </w:tc>
            </w:tr>
            <w:tr w:rsidR="00814432" w:rsidRPr="002518C0" w14:paraId="0D3F5898" w14:textId="77777777" w:rsidTr="003B7766">
              <w:trPr>
                <w:trHeight w:val="189"/>
              </w:trPr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CD73FA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X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E6FFE8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M.P. Board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44911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Govt. B. H. S. S. Raghogarh</w:t>
                  </w: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3C64E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2001</w:t>
                  </w:r>
                </w:p>
              </w:tc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FB497E" w14:textId="77777777" w:rsidR="00814432" w:rsidRPr="002518C0" w:rsidRDefault="00814432" w:rsidP="00F00790">
                  <w:pPr>
                    <w:pStyle w:val="Objective"/>
                    <w:spacing w:before="0" w:after="0" w:line="276" w:lineRule="auto"/>
                    <w:jc w:val="left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82.2</w:t>
                  </w:r>
                </w:p>
              </w:tc>
            </w:tr>
          </w:tbl>
          <w:p w14:paraId="52366F52" w14:textId="77777777" w:rsidR="00814432" w:rsidRPr="002518C0" w:rsidRDefault="00814432" w:rsidP="00F00790">
            <w:pPr>
              <w:pStyle w:val="JobTitle"/>
              <w:spacing w:before="0" w:after="0" w:line="276" w:lineRule="auto"/>
              <w:ind w:left="-210" w:hanging="26"/>
              <w:rPr>
                <w:sz w:val="20"/>
              </w:rPr>
            </w:pPr>
          </w:p>
        </w:tc>
      </w:tr>
      <w:tr w:rsidR="0035215B" w:rsidRPr="002518C0" w14:paraId="47246FF4" w14:textId="77777777" w:rsidTr="00A00205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10539" w:type="dxa"/>
            <w:gridSpan w:val="4"/>
          </w:tcPr>
          <w:p w14:paraId="3FAF678D" w14:textId="77777777" w:rsidR="0035215B" w:rsidRPr="002518C0" w:rsidRDefault="0035215B" w:rsidP="00F00790">
            <w:pPr>
              <w:pStyle w:val="SectionTitle"/>
              <w:spacing w:before="0" w:line="276" w:lineRule="auto"/>
              <w:rPr>
                <w:b/>
              </w:rPr>
            </w:pPr>
            <w:r w:rsidRPr="002518C0">
              <w:rPr>
                <w:b/>
              </w:rPr>
              <w:t>CERTIFICATIONS</w:t>
            </w:r>
          </w:p>
        </w:tc>
      </w:tr>
      <w:tr w:rsidR="0035215B" w:rsidRPr="002518C0" w14:paraId="4E867B08" w14:textId="77777777" w:rsidTr="00992578">
        <w:tblPrEx>
          <w:tblCellMar>
            <w:top w:w="0" w:type="dxa"/>
            <w:bottom w:w="0" w:type="dxa"/>
          </w:tblCellMar>
        </w:tblPrEx>
        <w:trPr>
          <w:trHeight w:val="2609"/>
        </w:trPr>
        <w:tc>
          <w:tcPr>
            <w:tcW w:w="786" w:type="dxa"/>
            <w:gridSpan w:val="3"/>
          </w:tcPr>
          <w:p w14:paraId="5BE7B469" w14:textId="77777777" w:rsidR="0035215B" w:rsidRDefault="0035215B" w:rsidP="00F00790">
            <w:pPr>
              <w:spacing w:line="276" w:lineRule="auto"/>
              <w:rPr>
                <w:sz w:val="20"/>
              </w:rPr>
            </w:pPr>
          </w:p>
          <w:p w14:paraId="63011901" w14:textId="77777777" w:rsidR="00A00205" w:rsidRPr="002518C0" w:rsidRDefault="00A00205" w:rsidP="00F00790">
            <w:pPr>
              <w:spacing w:line="276" w:lineRule="auto"/>
              <w:rPr>
                <w:sz w:val="20"/>
              </w:rPr>
            </w:pPr>
          </w:p>
        </w:tc>
        <w:tc>
          <w:tcPr>
            <w:tcW w:w="9753" w:type="dxa"/>
          </w:tcPr>
          <w:tbl>
            <w:tblPr>
              <w:tblpPr w:leftFromText="180" w:rightFromText="180" w:vertAnchor="text" w:horzAnchor="margin" w:tblpY="-17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  <w:gridCol w:w="4074"/>
              <w:gridCol w:w="681"/>
            </w:tblGrid>
            <w:tr w:rsidR="009C6E5F" w:rsidRPr="002518C0" w14:paraId="6E511432" w14:textId="77777777" w:rsidTr="009C6E5F">
              <w:trPr>
                <w:trHeight w:val="221"/>
              </w:trPr>
              <w:tc>
                <w:tcPr>
                  <w:tcW w:w="4533" w:type="dxa"/>
                </w:tcPr>
                <w:p w14:paraId="3C2914AE" w14:textId="77777777" w:rsidR="009C6E5F" w:rsidRPr="002518C0" w:rsidRDefault="009C6E5F" w:rsidP="00F00790">
                  <w:pPr>
                    <w:pStyle w:val="BodyText"/>
                    <w:spacing w:after="0" w:line="276" w:lineRule="auto"/>
                    <w:jc w:val="center"/>
                    <w:rPr>
                      <w:b/>
                      <w:sz w:val="20"/>
                    </w:rPr>
                  </w:pPr>
                  <w:r w:rsidRPr="002518C0">
                    <w:rPr>
                      <w:b/>
                      <w:sz w:val="20"/>
                    </w:rPr>
                    <w:t>Certification</w:t>
                  </w:r>
                </w:p>
              </w:tc>
              <w:tc>
                <w:tcPr>
                  <w:tcW w:w="4074" w:type="dxa"/>
                </w:tcPr>
                <w:p w14:paraId="0F0B1E79" w14:textId="77777777" w:rsidR="009C6E5F" w:rsidRPr="002518C0" w:rsidRDefault="009C6E5F" w:rsidP="00F00790">
                  <w:pPr>
                    <w:pStyle w:val="BodyText"/>
                    <w:spacing w:after="0" w:line="276" w:lineRule="auto"/>
                    <w:jc w:val="center"/>
                    <w:rPr>
                      <w:b/>
                      <w:sz w:val="20"/>
                    </w:rPr>
                  </w:pPr>
                  <w:r w:rsidRPr="002518C0">
                    <w:rPr>
                      <w:b/>
                      <w:sz w:val="20"/>
                    </w:rPr>
                    <w:t>Institute</w:t>
                  </w:r>
                </w:p>
              </w:tc>
              <w:tc>
                <w:tcPr>
                  <w:tcW w:w="681" w:type="dxa"/>
                </w:tcPr>
                <w:p w14:paraId="389CB178" w14:textId="77777777" w:rsidR="009C6E5F" w:rsidRPr="002518C0" w:rsidRDefault="009C6E5F" w:rsidP="00F00790">
                  <w:pPr>
                    <w:pStyle w:val="BodyText"/>
                    <w:spacing w:after="0" w:line="276" w:lineRule="auto"/>
                    <w:jc w:val="center"/>
                    <w:rPr>
                      <w:b/>
                      <w:sz w:val="20"/>
                    </w:rPr>
                  </w:pPr>
                  <w:r w:rsidRPr="002518C0">
                    <w:rPr>
                      <w:b/>
                      <w:sz w:val="20"/>
                    </w:rPr>
                    <w:t>Year</w:t>
                  </w:r>
                </w:p>
              </w:tc>
            </w:tr>
            <w:tr w:rsidR="009C6E5F" w:rsidRPr="002518C0" w14:paraId="576C3C35" w14:textId="77777777" w:rsidTr="009C6E5F">
              <w:trPr>
                <w:trHeight w:val="142"/>
              </w:trPr>
              <w:tc>
                <w:tcPr>
                  <w:tcW w:w="4533" w:type="dxa"/>
                </w:tcPr>
                <w:p w14:paraId="3780A692" w14:textId="77777777" w:rsidR="009C6E5F" w:rsidRPr="002518C0" w:rsidRDefault="009C6E5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Project Management</w:t>
                  </w:r>
                </w:p>
              </w:tc>
              <w:tc>
                <w:tcPr>
                  <w:tcW w:w="4074" w:type="dxa"/>
                </w:tcPr>
                <w:p w14:paraId="5D82F1CC" w14:textId="77777777" w:rsidR="009C6E5F" w:rsidRPr="002518C0" w:rsidRDefault="009C6E5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NITIE Mumbai</w:t>
                  </w:r>
                </w:p>
              </w:tc>
              <w:tc>
                <w:tcPr>
                  <w:tcW w:w="681" w:type="dxa"/>
                </w:tcPr>
                <w:p w14:paraId="0383193F" w14:textId="77777777" w:rsidR="009C6E5F" w:rsidRPr="002518C0" w:rsidRDefault="009C6E5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2012</w:t>
                  </w:r>
                </w:p>
              </w:tc>
            </w:tr>
            <w:tr w:rsidR="006F726F" w:rsidRPr="002518C0" w14:paraId="18C66685" w14:textId="77777777" w:rsidTr="009C6E5F">
              <w:trPr>
                <w:trHeight w:val="142"/>
              </w:trPr>
              <w:tc>
                <w:tcPr>
                  <w:tcW w:w="4533" w:type="dxa"/>
                </w:tcPr>
                <w:p w14:paraId="6E4EB18A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Radiation Safety Aspects of Nucleonic Gauges</w:t>
                  </w:r>
                </w:p>
              </w:tc>
              <w:tc>
                <w:tcPr>
                  <w:tcW w:w="4074" w:type="dxa"/>
                </w:tcPr>
                <w:p w14:paraId="5BFDF7BD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Bhabha Atomic Research Center Mumbai</w:t>
                  </w:r>
                </w:p>
              </w:tc>
              <w:tc>
                <w:tcPr>
                  <w:tcW w:w="681" w:type="dxa"/>
                </w:tcPr>
                <w:p w14:paraId="3915EA33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2012</w:t>
                  </w:r>
                </w:p>
              </w:tc>
            </w:tr>
            <w:tr w:rsidR="006F726F" w:rsidRPr="002518C0" w14:paraId="5406AF23" w14:textId="77777777" w:rsidTr="009C6E5F">
              <w:trPr>
                <w:trHeight w:val="142"/>
              </w:trPr>
              <w:tc>
                <w:tcPr>
                  <w:tcW w:w="4533" w:type="dxa"/>
                </w:tcPr>
                <w:p w14:paraId="0E57B471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Energy Manager</w:t>
                  </w:r>
                </w:p>
              </w:tc>
              <w:tc>
                <w:tcPr>
                  <w:tcW w:w="4074" w:type="dxa"/>
                </w:tcPr>
                <w:p w14:paraId="55B20866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Bureau of Energy Efficiency</w:t>
                  </w:r>
                </w:p>
              </w:tc>
              <w:tc>
                <w:tcPr>
                  <w:tcW w:w="681" w:type="dxa"/>
                </w:tcPr>
                <w:p w14:paraId="29F9177C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2013</w:t>
                  </w:r>
                </w:p>
              </w:tc>
            </w:tr>
            <w:tr w:rsidR="006F726F" w:rsidRPr="002518C0" w14:paraId="2CAD1F4B" w14:textId="77777777" w:rsidTr="009C6E5F">
              <w:trPr>
                <w:trHeight w:val="142"/>
              </w:trPr>
              <w:tc>
                <w:tcPr>
                  <w:tcW w:w="4533" w:type="dxa"/>
                </w:tcPr>
                <w:p w14:paraId="1F79A94F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Radiological Source Security</w:t>
                  </w:r>
                </w:p>
              </w:tc>
              <w:tc>
                <w:tcPr>
                  <w:tcW w:w="4074" w:type="dxa"/>
                </w:tcPr>
                <w:p w14:paraId="1960FC24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Kings College London</w:t>
                  </w:r>
                </w:p>
              </w:tc>
              <w:tc>
                <w:tcPr>
                  <w:tcW w:w="681" w:type="dxa"/>
                </w:tcPr>
                <w:p w14:paraId="38B5ACA6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2019</w:t>
                  </w:r>
                </w:p>
              </w:tc>
            </w:tr>
            <w:tr w:rsidR="006F726F" w:rsidRPr="002518C0" w14:paraId="3405CE5D" w14:textId="77777777" w:rsidTr="009C6E5F">
              <w:trPr>
                <w:trHeight w:val="142"/>
              </w:trPr>
              <w:tc>
                <w:tcPr>
                  <w:tcW w:w="4533" w:type="dxa"/>
                </w:tcPr>
                <w:p w14:paraId="08964290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High Performance Building</w:t>
                  </w:r>
                </w:p>
              </w:tc>
              <w:tc>
                <w:tcPr>
                  <w:tcW w:w="4074" w:type="dxa"/>
                </w:tcPr>
                <w:p w14:paraId="07843847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Green Tree Global Academy</w:t>
                  </w:r>
                </w:p>
              </w:tc>
              <w:tc>
                <w:tcPr>
                  <w:tcW w:w="681" w:type="dxa"/>
                </w:tcPr>
                <w:p w14:paraId="766FA47A" w14:textId="77777777" w:rsidR="006F726F" w:rsidRPr="002518C0" w:rsidRDefault="006F726F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2020</w:t>
                  </w:r>
                </w:p>
              </w:tc>
            </w:tr>
            <w:tr w:rsidR="00C46A12" w:rsidRPr="002518C0" w14:paraId="7A70E1C2" w14:textId="77777777" w:rsidTr="009C6E5F">
              <w:trPr>
                <w:trHeight w:val="142"/>
              </w:trPr>
              <w:tc>
                <w:tcPr>
                  <w:tcW w:w="4533" w:type="dxa"/>
                </w:tcPr>
                <w:p w14:paraId="5DCA8AF1" w14:textId="77777777" w:rsidR="00C46A12" w:rsidRPr="002518C0" w:rsidRDefault="00581740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Advance &amp; </w:t>
                  </w:r>
                  <w:r w:rsidRPr="00581740">
                    <w:rPr>
                      <w:sz w:val="20"/>
                    </w:rPr>
                    <w:t xml:space="preserve">International Studies </w:t>
                  </w:r>
                  <w:r>
                    <w:rPr>
                      <w:sz w:val="20"/>
                    </w:rPr>
                    <w:t xml:space="preserve">Career Counselor </w:t>
                  </w:r>
                </w:p>
              </w:tc>
              <w:tc>
                <w:tcPr>
                  <w:tcW w:w="4074" w:type="dxa"/>
                </w:tcPr>
                <w:p w14:paraId="3E41327E" w14:textId="77777777" w:rsidR="00C46A12" w:rsidRPr="002518C0" w:rsidRDefault="00581740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Bodhami Pvt. Ltd.</w:t>
                  </w:r>
                </w:p>
              </w:tc>
              <w:tc>
                <w:tcPr>
                  <w:tcW w:w="681" w:type="dxa"/>
                </w:tcPr>
                <w:p w14:paraId="663AD7AC" w14:textId="77777777" w:rsidR="00C46A12" w:rsidRPr="002518C0" w:rsidRDefault="00581740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2021</w:t>
                  </w:r>
                </w:p>
              </w:tc>
            </w:tr>
            <w:tr w:rsidR="00E05A78" w:rsidRPr="002518C0" w14:paraId="0431A0A6" w14:textId="77777777" w:rsidTr="009C6E5F">
              <w:trPr>
                <w:trHeight w:val="142"/>
              </w:trPr>
              <w:tc>
                <w:tcPr>
                  <w:tcW w:w="4533" w:type="dxa"/>
                </w:tcPr>
                <w:p w14:paraId="5791CE7B" w14:textId="77777777" w:rsidR="00E05A78" w:rsidRPr="002518C0" w:rsidRDefault="00E05A78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Natural Health and Yogic Sciences</w:t>
                  </w:r>
                </w:p>
              </w:tc>
              <w:tc>
                <w:tcPr>
                  <w:tcW w:w="4074" w:type="dxa"/>
                </w:tcPr>
                <w:p w14:paraId="0FAB1A08" w14:textId="77777777" w:rsidR="00E05A78" w:rsidRPr="002518C0" w:rsidRDefault="00E05A78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Gandhi National Academy of Naturopathy</w:t>
                  </w:r>
                </w:p>
              </w:tc>
              <w:tc>
                <w:tcPr>
                  <w:tcW w:w="681" w:type="dxa"/>
                </w:tcPr>
                <w:p w14:paraId="3212541D" w14:textId="77777777" w:rsidR="00E05A78" w:rsidRPr="002518C0" w:rsidRDefault="00E05A78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 w:rsidRPr="002518C0">
                    <w:rPr>
                      <w:sz w:val="20"/>
                    </w:rPr>
                    <w:t>2021</w:t>
                  </w:r>
                </w:p>
              </w:tc>
            </w:tr>
            <w:tr w:rsidR="00581740" w:rsidRPr="002518C0" w14:paraId="0719B9F0" w14:textId="77777777" w:rsidTr="009C6E5F">
              <w:trPr>
                <w:trHeight w:val="142"/>
              </w:trPr>
              <w:tc>
                <w:tcPr>
                  <w:tcW w:w="4533" w:type="dxa"/>
                </w:tcPr>
                <w:p w14:paraId="7EECB80C" w14:textId="77777777" w:rsidR="00581740" w:rsidRPr="002518C0" w:rsidRDefault="00F134BD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Train the Trainer</w:t>
                  </w:r>
                </w:p>
              </w:tc>
              <w:tc>
                <w:tcPr>
                  <w:tcW w:w="4074" w:type="dxa"/>
                </w:tcPr>
                <w:p w14:paraId="5A5DA9F5" w14:textId="77777777" w:rsidR="00581740" w:rsidRPr="002518C0" w:rsidRDefault="00F134BD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CRISP Bhopal</w:t>
                  </w:r>
                </w:p>
              </w:tc>
              <w:tc>
                <w:tcPr>
                  <w:tcW w:w="681" w:type="dxa"/>
                </w:tcPr>
                <w:p w14:paraId="564DF0BF" w14:textId="77777777" w:rsidR="00581740" w:rsidRPr="002518C0" w:rsidRDefault="00F134BD" w:rsidP="00F00790">
                  <w:pPr>
                    <w:pStyle w:val="BodyText"/>
                    <w:spacing w:after="0"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2021</w:t>
                  </w:r>
                </w:p>
              </w:tc>
            </w:tr>
          </w:tbl>
          <w:p w14:paraId="00FEEAE8" w14:textId="77777777" w:rsidR="00522941" w:rsidRPr="002518C0" w:rsidRDefault="00522941" w:rsidP="00F00790">
            <w:pPr>
              <w:pStyle w:val="BodyText"/>
              <w:spacing w:after="0" w:line="276" w:lineRule="auto"/>
              <w:rPr>
                <w:sz w:val="20"/>
              </w:rPr>
            </w:pPr>
          </w:p>
        </w:tc>
      </w:tr>
      <w:tr w:rsidR="0035215B" w:rsidRPr="002518C0" w14:paraId="39B973CD" w14:textId="77777777" w:rsidTr="00A00205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10539" w:type="dxa"/>
            <w:gridSpan w:val="4"/>
          </w:tcPr>
          <w:p w14:paraId="182AB6F4" w14:textId="77777777" w:rsidR="0035215B" w:rsidRPr="002518C0" w:rsidRDefault="0035215B" w:rsidP="00F00790">
            <w:pPr>
              <w:pStyle w:val="SectionTitle"/>
              <w:spacing w:before="0" w:line="276" w:lineRule="auto"/>
              <w:rPr>
                <w:b/>
              </w:rPr>
            </w:pPr>
            <w:r w:rsidRPr="002518C0">
              <w:rPr>
                <w:b/>
              </w:rPr>
              <w:t>work experience</w:t>
            </w:r>
          </w:p>
        </w:tc>
      </w:tr>
      <w:tr w:rsidR="0035215B" w:rsidRPr="002518C0" w14:paraId="150CD144" w14:textId="77777777" w:rsidTr="00992578">
        <w:tblPrEx>
          <w:tblCellMar>
            <w:top w:w="0" w:type="dxa"/>
            <w:bottom w:w="0" w:type="dxa"/>
          </w:tblCellMar>
        </w:tblPrEx>
        <w:trPr>
          <w:trHeight w:val="4968"/>
        </w:trPr>
        <w:tc>
          <w:tcPr>
            <w:tcW w:w="786" w:type="dxa"/>
            <w:gridSpan w:val="3"/>
          </w:tcPr>
          <w:p w14:paraId="1A9C4C0D" w14:textId="77777777" w:rsidR="0035215B" w:rsidRPr="002518C0" w:rsidRDefault="0035215B" w:rsidP="00F00790">
            <w:pPr>
              <w:spacing w:line="276" w:lineRule="auto"/>
              <w:rPr>
                <w:sz w:val="20"/>
              </w:rPr>
            </w:pPr>
          </w:p>
        </w:tc>
        <w:tc>
          <w:tcPr>
            <w:tcW w:w="9753" w:type="dxa"/>
          </w:tcPr>
          <w:p w14:paraId="791E5A9F" w14:textId="77777777" w:rsidR="0035215B" w:rsidRPr="002518C0" w:rsidRDefault="0035215B" w:rsidP="00F00790">
            <w:pPr>
              <w:pStyle w:val="Objective"/>
              <w:spacing w:before="0" w:after="0" w:line="276" w:lineRule="auto"/>
              <w:rPr>
                <w:sz w:val="20"/>
              </w:rPr>
            </w:pPr>
            <w:r w:rsidRPr="002518C0">
              <w:rPr>
                <w:sz w:val="20"/>
              </w:rPr>
              <w:t xml:space="preserve">Started my Engineering career with </w:t>
            </w:r>
            <w:r w:rsidRPr="002518C0">
              <w:rPr>
                <w:b/>
                <w:sz w:val="20"/>
              </w:rPr>
              <w:t>JAYPEE Group</w:t>
            </w:r>
            <w:r w:rsidRPr="002518C0">
              <w:rPr>
                <w:sz w:val="20"/>
              </w:rPr>
              <w:t xml:space="preserve"> </w:t>
            </w:r>
            <w:r w:rsidR="00992578">
              <w:rPr>
                <w:sz w:val="20"/>
              </w:rPr>
              <w:t>from</w:t>
            </w:r>
            <w:r w:rsidRPr="002518C0">
              <w:rPr>
                <w:sz w:val="20"/>
              </w:rPr>
              <w:t xml:space="preserve"> 06/07/</w:t>
            </w:r>
            <w:r w:rsidR="00992578">
              <w:rPr>
                <w:sz w:val="20"/>
              </w:rPr>
              <w:t>20</w:t>
            </w:r>
            <w:r w:rsidRPr="002518C0">
              <w:rPr>
                <w:sz w:val="20"/>
              </w:rPr>
              <w:t>07 at its DALLA Site, completed three projects (</w:t>
            </w:r>
            <w:r w:rsidRPr="002518C0">
              <w:rPr>
                <w:b/>
                <w:sz w:val="20"/>
              </w:rPr>
              <w:t>1500 &amp; 4500 TPD Cement Plant and 27MW Power Plant</w:t>
            </w:r>
            <w:r w:rsidRPr="002518C0">
              <w:rPr>
                <w:sz w:val="20"/>
              </w:rPr>
              <w:t xml:space="preserve">) and complete engineering work of </w:t>
            </w:r>
            <w:r w:rsidRPr="002518C0">
              <w:rPr>
                <w:b/>
                <w:sz w:val="20"/>
              </w:rPr>
              <w:t>6000 TPD Cement Plant</w:t>
            </w:r>
            <w:r w:rsidRPr="002518C0">
              <w:rPr>
                <w:sz w:val="20"/>
              </w:rPr>
              <w:t xml:space="preserve"> in DALLA till 25/12/10.</w:t>
            </w:r>
          </w:p>
          <w:p w14:paraId="1C87860B" w14:textId="77777777" w:rsidR="000B67B5" w:rsidRPr="00992578" w:rsidRDefault="00044758" w:rsidP="00F00790">
            <w:pPr>
              <w:pStyle w:val="BodyText"/>
              <w:spacing w:after="0" w:line="276" w:lineRule="auto"/>
              <w:rPr>
                <w:rFonts w:cs="Arial"/>
                <w:sz w:val="20"/>
              </w:rPr>
            </w:pPr>
            <w:r w:rsidRPr="002518C0">
              <w:rPr>
                <w:sz w:val="20"/>
              </w:rPr>
              <w:t>Since Jan’11 onwards</w:t>
            </w:r>
            <w:r w:rsidR="002B68E1" w:rsidRPr="002518C0">
              <w:rPr>
                <w:sz w:val="20"/>
              </w:rPr>
              <w:t>,</w:t>
            </w:r>
            <w:r w:rsidRPr="002518C0">
              <w:rPr>
                <w:sz w:val="20"/>
              </w:rPr>
              <w:t xml:space="preserve"> I am working with M/s </w:t>
            </w:r>
            <w:r w:rsidRPr="002518C0">
              <w:rPr>
                <w:rFonts w:cs="Arial"/>
                <w:b/>
                <w:sz w:val="20"/>
              </w:rPr>
              <w:t>J</w:t>
            </w:r>
            <w:r w:rsidRPr="002518C0">
              <w:rPr>
                <w:rFonts w:cs="Arial"/>
                <w:sz w:val="20"/>
              </w:rPr>
              <w:t xml:space="preserve"> </w:t>
            </w:r>
            <w:r w:rsidRPr="002518C0">
              <w:rPr>
                <w:rFonts w:cs="Arial"/>
                <w:b/>
                <w:sz w:val="20"/>
              </w:rPr>
              <w:t xml:space="preserve">K Lakshmi Cement Ltd. </w:t>
            </w:r>
            <w:r w:rsidRPr="002518C0">
              <w:rPr>
                <w:rFonts w:cs="Arial"/>
                <w:sz w:val="20"/>
              </w:rPr>
              <w:t xml:space="preserve">for Durg Plant </w:t>
            </w:r>
            <w:r w:rsidR="00861880" w:rsidRPr="002518C0">
              <w:rPr>
                <w:rFonts w:cs="Arial"/>
                <w:bCs/>
                <w:sz w:val="20"/>
              </w:rPr>
              <w:t xml:space="preserve">and currently working </w:t>
            </w:r>
            <w:r w:rsidR="00923441" w:rsidRPr="002518C0">
              <w:rPr>
                <w:rFonts w:cs="Arial"/>
                <w:bCs/>
                <w:sz w:val="20"/>
              </w:rPr>
              <w:t>as Manager</w:t>
            </w:r>
            <w:r w:rsidRPr="002518C0">
              <w:rPr>
                <w:rFonts w:cs="Arial"/>
                <w:bCs/>
                <w:sz w:val="20"/>
              </w:rPr>
              <w:t xml:space="preserve"> (</w:t>
            </w:r>
            <w:r w:rsidR="00FD088F" w:rsidRPr="002518C0">
              <w:rPr>
                <w:rFonts w:cs="Arial"/>
                <w:bCs/>
                <w:sz w:val="20"/>
              </w:rPr>
              <w:t>Electrical</w:t>
            </w:r>
            <w:r w:rsidRPr="002518C0">
              <w:rPr>
                <w:rFonts w:cs="Arial"/>
                <w:bCs/>
                <w:sz w:val="20"/>
              </w:rPr>
              <w:t xml:space="preserve"> &amp; Instrumentation</w:t>
            </w:r>
            <w:r w:rsidRPr="002518C0">
              <w:rPr>
                <w:rFonts w:cs="Arial"/>
                <w:sz w:val="20"/>
              </w:rPr>
              <w:t xml:space="preserve">). </w:t>
            </w:r>
            <w:r w:rsidRPr="002518C0">
              <w:rPr>
                <w:sz w:val="20"/>
              </w:rPr>
              <w:t xml:space="preserve">Successfully Commissioned the </w:t>
            </w:r>
            <w:r w:rsidRPr="002518C0">
              <w:rPr>
                <w:rFonts w:cs="Arial"/>
                <w:b/>
                <w:sz w:val="20"/>
              </w:rPr>
              <w:t>4500TPD Green Field Integrated Project</w:t>
            </w:r>
            <w:r w:rsidRPr="002518C0">
              <w:rPr>
                <w:rFonts w:cs="Arial"/>
                <w:sz w:val="20"/>
              </w:rPr>
              <w:t xml:space="preserve"> in DURG in </w:t>
            </w:r>
            <w:r w:rsidR="00E64648" w:rsidRPr="002518C0">
              <w:rPr>
                <w:rFonts w:cs="Arial"/>
                <w:sz w:val="20"/>
              </w:rPr>
              <w:t>Jan</w:t>
            </w:r>
            <w:r w:rsidRPr="002518C0">
              <w:rPr>
                <w:rFonts w:cs="Arial"/>
                <w:sz w:val="20"/>
              </w:rPr>
              <w:t>’1</w:t>
            </w:r>
            <w:r w:rsidR="00E64648" w:rsidRPr="002518C0">
              <w:rPr>
                <w:rFonts w:cs="Arial"/>
                <w:sz w:val="20"/>
              </w:rPr>
              <w:t>5</w:t>
            </w:r>
            <w:r w:rsidR="00FD088F" w:rsidRPr="002518C0">
              <w:rPr>
                <w:rFonts w:cs="Arial"/>
                <w:sz w:val="20"/>
              </w:rPr>
              <w:t>,</w:t>
            </w:r>
            <w:r w:rsidRPr="002518C0">
              <w:rPr>
                <w:rFonts w:cs="Arial"/>
                <w:sz w:val="20"/>
              </w:rPr>
              <w:t xml:space="preserve"> </w:t>
            </w:r>
            <w:r w:rsidR="00902921" w:rsidRPr="002518C0">
              <w:rPr>
                <w:rFonts w:cs="Arial"/>
                <w:b/>
                <w:sz w:val="20"/>
              </w:rPr>
              <w:t xml:space="preserve">8MW </w:t>
            </w:r>
            <w:r w:rsidRPr="002518C0">
              <w:rPr>
                <w:rFonts w:cs="Arial"/>
                <w:b/>
                <w:sz w:val="20"/>
              </w:rPr>
              <w:t>WHR</w:t>
            </w:r>
            <w:r w:rsidRPr="002518C0">
              <w:rPr>
                <w:rFonts w:cs="Arial"/>
                <w:sz w:val="20"/>
              </w:rPr>
              <w:t xml:space="preserve"> power plant </w:t>
            </w:r>
            <w:r w:rsidR="00861880" w:rsidRPr="002518C0">
              <w:rPr>
                <w:rFonts w:cs="Arial"/>
                <w:sz w:val="20"/>
              </w:rPr>
              <w:t>for</w:t>
            </w:r>
            <w:r w:rsidRPr="002518C0">
              <w:rPr>
                <w:rFonts w:cs="Arial"/>
                <w:sz w:val="20"/>
              </w:rPr>
              <w:t xml:space="preserve"> 4500TPD cement plant </w:t>
            </w:r>
            <w:r w:rsidR="00FD088F" w:rsidRPr="002518C0">
              <w:rPr>
                <w:rFonts w:cs="Arial"/>
                <w:sz w:val="20"/>
              </w:rPr>
              <w:t xml:space="preserve">in July’2017, </w:t>
            </w:r>
            <w:r w:rsidRPr="002518C0">
              <w:rPr>
                <w:rFonts w:cs="Arial"/>
                <w:b/>
                <w:sz w:val="20"/>
              </w:rPr>
              <w:t>20MW coal based CPP</w:t>
            </w:r>
            <w:r w:rsidRPr="002518C0">
              <w:rPr>
                <w:rFonts w:cs="Arial"/>
                <w:sz w:val="20"/>
              </w:rPr>
              <w:t xml:space="preserve"> </w:t>
            </w:r>
            <w:r w:rsidR="00FD088F" w:rsidRPr="002518C0">
              <w:rPr>
                <w:rFonts w:cs="Arial"/>
                <w:sz w:val="20"/>
              </w:rPr>
              <w:t>in Aug’2019</w:t>
            </w:r>
            <w:r w:rsidR="00992578">
              <w:rPr>
                <w:rFonts w:cs="Arial"/>
                <w:sz w:val="20"/>
              </w:rPr>
              <w:t xml:space="preserve">, optimization of </w:t>
            </w:r>
            <w:r w:rsidR="00992578" w:rsidRPr="002518C0">
              <w:rPr>
                <w:rFonts w:cs="Arial"/>
                <w:sz w:val="20"/>
              </w:rPr>
              <w:t>cement grinding section (120TPH VRM, 2 Nos. 110TPH Ball mills)</w:t>
            </w:r>
            <w:r w:rsidR="00992578">
              <w:rPr>
                <w:rFonts w:cs="Arial"/>
                <w:sz w:val="20"/>
              </w:rPr>
              <w:t xml:space="preserve"> </w:t>
            </w:r>
            <w:r w:rsidR="00FD088F" w:rsidRPr="002518C0">
              <w:rPr>
                <w:rFonts w:cs="Arial"/>
                <w:sz w:val="20"/>
              </w:rPr>
              <w:t xml:space="preserve">and presently looking after the </w:t>
            </w:r>
            <w:r w:rsidR="00992578">
              <w:rPr>
                <w:rFonts w:cs="Arial"/>
                <w:sz w:val="20"/>
              </w:rPr>
              <w:t xml:space="preserve">O&amp;M of SOLAR (5MW), WHR (8MW) and CPP (20MW) </w:t>
            </w:r>
            <w:r w:rsidRPr="002518C0">
              <w:rPr>
                <w:rFonts w:cs="Arial"/>
                <w:sz w:val="20"/>
              </w:rPr>
              <w:t>at the DURG location.</w:t>
            </w:r>
            <w:r w:rsidR="00992578">
              <w:rPr>
                <w:rFonts w:cs="Arial"/>
                <w:sz w:val="20"/>
              </w:rPr>
              <w:t xml:space="preserve"> </w:t>
            </w:r>
            <w:r w:rsidR="000B67B5" w:rsidRPr="002518C0">
              <w:rPr>
                <w:rFonts w:cs="Arial"/>
                <w:sz w:val="20"/>
              </w:rPr>
              <w:t>Summary of my job profile is as follows:</w:t>
            </w:r>
          </w:p>
          <w:p w14:paraId="162E0647" w14:textId="77777777" w:rsidR="0035215B" w:rsidRPr="002518C0" w:rsidRDefault="0035215B" w:rsidP="00F00790">
            <w:pPr>
              <w:pStyle w:val="Objective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before="0" w:after="0" w:line="276" w:lineRule="auto"/>
              <w:ind w:left="467"/>
              <w:rPr>
                <w:rFonts w:cs="Arial"/>
                <w:sz w:val="20"/>
              </w:rPr>
            </w:pPr>
            <w:r w:rsidRPr="002518C0">
              <w:rPr>
                <w:rFonts w:cs="Arial"/>
                <w:sz w:val="20"/>
              </w:rPr>
              <w:t>Participated in planning</w:t>
            </w:r>
            <w:r w:rsidR="00E64648" w:rsidRPr="002518C0">
              <w:rPr>
                <w:rFonts w:cs="Arial"/>
                <w:sz w:val="20"/>
              </w:rPr>
              <w:t>, bidding process</w:t>
            </w:r>
            <w:r w:rsidRPr="002518C0">
              <w:rPr>
                <w:rFonts w:cs="Arial"/>
                <w:sz w:val="20"/>
              </w:rPr>
              <w:t xml:space="preserve"> and finalization of </w:t>
            </w:r>
            <w:r w:rsidRPr="002518C0">
              <w:rPr>
                <w:rFonts w:cs="Arial"/>
                <w:b/>
                <w:sz w:val="20"/>
              </w:rPr>
              <w:t>4500TPD Green Field Integrated Project</w:t>
            </w:r>
            <w:r w:rsidR="00902921" w:rsidRPr="002518C0">
              <w:rPr>
                <w:rFonts w:cs="Arial"/>
                <w:b/>
                <w:sz w:val="20"/>
              </w:rPr>
              <w:t>, 8MW WHR power plant of 4500TPD PYRO Section and 20MW coal based CPP</w:t>
            </w:r>
            <w:r w:rsidRPr="002518C0">
              <w:rPr>
                <w:rFonts w:cs="Arial"/>
                <w:sz w:val="20"/>
              </w:rPr>
              <w:t>.</w:t>
            </w:r>
          </w:p>
          <w:p w14:paraId="7EB380B2" w14:textId="77777777" w:rsidR="0035215B" w:rsidRPr="002518C0" w:rsidRDefault="0035215B" w:rsidP="00F00790">
            <w:pPr>
              <w:pStyle w:val="Objective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before="0" w:after="0" w:line="276" w:lineRule="auto"/>
              <w:ind w:left="467"/>
              <w:rPr>
                <w:rFonts w:cs="Arial"/>
                <w:sz w:val="20"/>
              </w:rPr>
            </w:pPr>
            <w:r w:rsidRPr="002518C0">
              <w:rPr>
                <w:rFonts w:cs="Arial"/>
                <w:b/>
                <w:color w:val="000000"/>
                <w:sz w:val="20"/>
              </w:rPr>
              <w:t>Planning,</w:t>
            </w:r>
            <w:r w:rsidRPr="002518C0">
              <w:rPr>
                <w:b/>
                <w:color w:val="000000"/>
                <w:sz w:val="20"/>
              </w:rPr>
              <w:t xml:space="preserve"> Coordinating,</w:t>
            </w:r>
            <w:r w:rsidRPr="002518C0">
              <w:rPr>
                <w:rFonts w:cs="Arial"/>
                <w:b/>
                <w:color w:val="000000"/>
                <w:sz w:val="20"/>
              </w:rPr>
              <w:t xml:space="preserve"> scoping, estimation, tracking, drawings approval, inspection &amp; implementation </w:t>
            </w:r>
            <w:r w:rsidRPr="002518C0">
              <w:rPr>
                <w:rFonts w:cs="Arial"/>
                <w:color w:val="000000"/>
                <w:sz w:val="20"/>
              </w:rPr>
              <w:t>of project plans within budget and deadline.</w:t>
            </w:r>
          </w:p>
          <w:p w14:paraId="475D21A1" w14:textId="77777777" w:rsidR="00923441" w:rsidRPr="002518C0" w:rsidRDefault="00923441" w:rsidP="00F00790">
            <w:pPr>
              <w:pStyle w:val="BodyText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after="0" w:line="276" w:lineRule="auto"/>
              <w:ind w:left="467"/>
              <w:rPr>
                <w:b/>
                <w:sz w:val="20"/>
              </w:rPr>
            </w:pPr>
            <w:r w:rsidRPr="002518C0">
              <w:rPr>
                <w:b/>
                <w:sz w:val="20"/>
              </w:rPr>
              <w:t>Organizing training internal/external programmes based on the training need analysis to elevate the skills &amp; productivity of employees.</w:t>
            </w:r>
          </w:p>
          <w:p w14:paraId="5ADFE5CB" w14:textId="77777777" w:rsidR="00D23559" w:rsidRPr="002518C0" w:rsidRDefault="00334059" w:rsidP="00F00790">
            <w:pPr>
              <w:pStyle w:val="Objective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before="0" w:after="0" w:line="276" w:lineRule="auto"/>
              <w:ind w:left="467"/>
              <w:rPr>
                <w:rStyle w:val="apple-style-span"/>
                <w:sz w:val="20"/>
              </w:rPr>
            </w:pPr>
            <w:r w:rsidRPr="002518C0">
              <w:rPr>
                <w:rStyle w:val="apple-style-span"/>
                <w:rFonts w:cs="Arial"/>
                <w:sz w:val="20"/>
              </w:rPr>
              <w:t xml:space="preserve">Preparation, review and approval of </w:t>
            </w:r>
            <w:r w:rsidR="000B67B5" w:rsidRPr="002518C0">
              <w:rPr>
                <w:rStyle w:val="apple-style-span"/>
                <w:rFonts w:cs="Arial"/>
                <w:b/>
                <w:sz w:val="20"/>
              </w:rPr>
              <w:t>SLD of PCC, SLD OF 220KV/6.6KV Switchyard, Control Scheme (PCC, MCC</w:t>
            </w:r>
            <w:r w:rsidR="000972E6" w:rsidRPr="002518C0">
              <w:rPr>
                <w:rStyle w:val="apple-style-span"/>
                <w:rFonts w:cs="Arial"/>
                <w:b/>
                <w:sz w:val="20"/>
              </w:rPr>
              <w:t xml:space="preserve">, </w:t>
            </w:r>
            <w:r w:rsidR="000B67B5" w:rsidRPr="002518C0">
              <w:rPr>
                <w:rStyle w:val="apple-style-span"/>
                <w:rFonts w:cs="Arial"/>
                <w:b/>
                <w:sz w:val="20"/>
              </w:rPr>
              <w:t>LDB</w:t>
            </w:r>
            <w:r w:rsidR="000972E6" w:rsidRPr="002518C0">
              <w:rPr>
                <w:rStyle w:val="apple-style-span"/>
                <w:rFonts w:cs="Arial"/>
                <w:b/>
                <w:sz w:val="20"/>
              </w:rPr>
              <w:t xml:space="preserve"> etc.</w:t>
            </w:r>
            <w:r w:rsidR="000B67B5" w:rsidRPr="002518C0">
              <w:rPr>
                <w:rStyle w:val="apple-style-span"/>
                <w:rFonts w:cs="Arial"/>
                <w:b/>
                <w:sz w:val="20"/>
              </w:rPr>
              <w:t>)</w:t>
            </w:r>
            <w:r w:rsidR="000972E6" w:rsidRPr="002518C0">
              <w:rPr>
                <w:rStyle w:val="apple-style-span"/>
                <w:rFonts w:cs="Arial"/>
                <w:b/>
                <w:sz w:val="20"/>
              </w:rPr>
              <w:t xml:space="preserve">, Earthing &amp; lightning arrestor drawing, Load list, Motor drawing, Transformer drawing, HT board, APFC, P&amp;ID, </w:t>
            </w:r>
            <w:r w:rsidRPr="002518C0">
              <w:rPr>
                <w:rStyle w:val="apple-style-span"/>
                <w:rFonts w:cs="Arial"/>
                <w:b/>
                <w:sz w:val="20"/>
              </w:rPr>
              <w:t>Instrument list, Hook-up diagram, Instrument Location drawing, Block Interlock diagram and Alarm &amp; trip list</w:t>
            </w:r>
            <w:r w:rsidR="000972E6" w:rsidRPr="002518C0">
              <w:rPr>
                <w:rStyle w:val="apple-style-span"/>
                <w:rFonts w:cs="Arial"/>
                <w:b/>
                <w:sz w:val="20"/>
              </w:rPr>
              <w:t xml:space="preserve"> etc.</w:t>
            </w:r>
          </w:p>
          <w:p w14:paraId="5A7F8173" w14:textId="77777777" w:rsidR="00D23559" w:rsidRPr="002518C0" w:rsidRDefault="00D23559" w:rsidP="00F00790">
            <w:pPr>
              <w:pStyle w:val="Objective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before="0" w:after="0" w:line="276" w:lineRule="auto"/>
              <w:ind w:left="467"/>
              <w:rPr>
                <w:sz w:val="20"/>
              </w:rPr>
            </w:pPr>
            <w:r w:rsidRPr="002518C0">
              <w:rPr>
                <w:sz w:val="20"/>
              </w:rPr>
              <w:t xml:space="preserve">Involve in </w:t>
            </w:r>
            <w:r w:rsidRPr="002518C0">
              <w:rPr>
                <w:b/>
                <w:sz w:val="20"/>
              </w:rPr>
              <w:t>cable engineering work</w:t>
            </w:r>
            <w:r w:rsidRPr="002518C0">
              <w:rPr>
                <w:sz w:val="20"/>
              </w:rPr>
              <w:t xml:space="preserve">, preparation and review of </w:t>
            </w:r>
            <w:r w:rsidR="00D97DBC" w:rsidRPr="002518C0">
              <w:rPr>
                <w:sz w:val="20"/>
              </w:rPr>
              <w:t xml:space="preserve">cable routing, </w:t>
            </w:r>
            <w:r w:rsidRPr="002518C0">
              <w:rPr>
                <w:sz w:val="20"/>
              </w:rPr>
              <w:t xml:space="preserve">cable </w:t>
            </w:r>
            <w:r w:rsidR="00D97DBC" w:rsidRPr="002518C0">
              <w:rPr>
                <w:sz w:val="20"/>
              </w:rPr>
              <w:t xml:space="preserve">laying </w:t>
            </w:r>
            <w:r w:rsidRPr="002518C0">
              <w:rPr>
                <w:sz w:val="20"/>
              </w:rPr>
              <w:t>schedule &amp;</w:t>
            </w:r>
            <w:r w:rsidR="00D97DBC" w:rsidRPr="002518C0">
              <w:rPr>
                <w:sz w:val="20"/>
              </w:rPr>
              <w:t xml:space="preserve"> cable</w:t>
            </w:r>
            <w:r w:rsidRPr="002518C0">
              <w:rPr>
                <w:sz w:val="20"/>
              </w:rPr>
              <w:t xml:space="preserve"> termination schedule</w:t>
            </w:r>
            <w:r w:rsidR="00D97DBC" w:rsidRPr="002518C0">
              <w:rPr>
                <w:sz w:val="20"/>
              </w:rPr>
              <w:t xml:space="preserve"> for all types of cable including </w:t>
            </w:r>
            <w:r w:rsidR="000972E6" w:rsidRPr="002518C0">
              <w:rPr>
                <w:sz w:val="20"/>
              </w:rPr>
              <w:t>HT, Power, Control, S</w:t>
            </w:r>
            <w:r w:rsidR="00D97DBC" w:rsidRPr="002518C0">
              <w:rPr>
                <w:sz w:val="20"/>
              </w:rPr>
              <w:t>ignal, FO, ControlNet</w:t>
            </w:r>
            <w:r w:rsidR="000972E6" w:rsidRPr="002518C0">
              <w:rPr>
                <w:sz w:val="20"/>
              </w:rPr>
              <w:t>, Ethernet and P</w:t>
            </w:r>
            <w:r w:rsidR="00D97DBC" w:rsidRPr="002518C0">
              <w:rPr>
                <w:sz w:val="20"/>
              </w:rPr>
              <w:t>rofibus</w:t>
            </w:r>
            <w:r w:rsidRPr="002518C0">
              <w:rPr>
                <w:sz w:val="20"/>
              </w:rPr>
              <w:t>.</w:t>
            </w:r>
          </w:p>
          <w:p w14:paraId="6895F769" w14:textId="77777777" w:rsidR="0035215B" w:rsidRPr="002518C0" w:rsidRDefault="0035215B" w:rsidP="00F00790">
            <w:pPr>
              <w:pStyle w:val="BodyText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after="0" w:line="276" w:lineRule="auto"/>
              <w:ind w:left="467"/>
              <w:rPr>
                <w:sz w:val="20"/>
              </w:rPr>
            </w:pPr>
            <w:r w:rsidRPr="002518C0">
              <w:rPr>
                <w:sz w:val="20"/>
              </w:rPr>
              <w:t>Inspection of various electrical and instrument panels (</w:t>
            </w:r>
            <w:r w:rsidR="000972E6" w:rsidRPr="002518C0">
              <w:rPr>
                <w:sz w:val="20"/>
              </w:rPr>
              <w:t xml:space="preserve">HT board, PMCC, IMCC, MCC, LDB, PDB, </w:t>
            </w:r>
            <w:r w:rsidRPr="002518C0">
              <w:rPr>
                <w:sz w:val="20"/>
              </w:rPr>
              <w:t>MV VFD, LT VFD, I/O Panel, Controller Panel, SFF, SFM</w:t>
            </w:r>
            <w:r w:rsidR="00D97DBC" w:rsidRPr="002518C0">
              <w:rPr>
                <w:sz w:val="20"/>
              </w:rPr>
              <w:t>, cooler hydraulic, cooler HRB, Stacker-Reclaimer</w:t>
            </w:r>
            <w:r w:rsidRPr="002518C0">
              <w:rPr>
                <w:sz w:val="20"/>
              </w:rPr>
              <w:t xml:space="preserve"> etc.) at vendors works.</w:t>
            </w:r>
          </w:p>
          <w:p w14:paraId="5C4160CB" w14:textId="77777777" w:rsidR="0035215B" w:rsidRPr="002518C0" w:rsidRDefault="0035215B" w:rsidP="00F00790">
            <w:pPr>
              <w:pStyle w:val="Objective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before="0" w:after="0" w:line="276" w:lineRule="auto"/>
              <w:ind w:left="467"/>
              <w:rPr>
                <w:sz w:val="20"/>
              </w:rPr>
            </w:pPr>
            <w:r w:rsidRPr="002518C0">
              <w:rPr>
                <w:sz w:val="20"/>
              </w:rPr>
              <w:lastRenderedPageBreak/>
              <w:t xml:space="preserve">Participated in Designing and development of the System Architecture, functional Block Logic Diagram, Erection &amp; Commissioning of I/O </w:t>
            </w:r>
            <w:r w:rsidRPr="002518C0">
              <w:rPr>
                <w:rFonts w:cs="Arial"/>
                <w:sz w:val="20"/>
              </w:rPr>
              <w:t>panel</w:t>
            </w:r>
            <w:r w:rsidRPr="002518C0">
              <w:rPr>
                <w:sz w:val="20"/>
              </w:rPr>
              <w:t xml:space="preserve"> (ABB, Rockwell</w:t>
            </w:r>
            <w:r w:rsidR="006032C7" w:rsidRPr="002518C0">
              <w:rPr>
                <w:sz w:val="20"/>
              </w:rPr>
              <w:t>, Siemens</w:t>
            </w:r>
            <w:r w:rsidRPr="002518C0">
              <w:rPr>
                <w:sz w:val="20"/>
              </w:rPr>
              <w:t>), DCS (ABB</w:t>
            </w:r>
            <w:r w:rsidR="006032C7" w:rsidRPr="002518C0">
              <w:rPr>
                <w:sz w:val="20"/>
              </w:rPr>
              <w:t>, Siemens</w:t>
            </w:r>
            <w:r w:rsidRPr="002518C0">
              <w:rPr>
                <w:sz w:val="20"/>
              </w:rPr>
              <w:t>), SCADA (FLSmidth) Commissioning with AC800M (PM864, PM866) at 800xA Ver. 5.0.0-1 (SP-1, SP-2) &amp; 5.1</w:t>
            </w:r>
            <w:r w:rsidR="000972E6" w:rsidRPr="002518C0">
              <w:rPr>
                <w:sz w:val="20"/>
              </w:rPr>
              <w:t>,</w:t>
            </w:r>
            <w:r w:rsidRPr="002518C0">
              <w:rPr>
                <w:sz w:val="20"/>
              </w:rPr>
              <w:t xml:space="preserve"> RS Logix 5000 (L75 AB Processor)</w:t>
            </w:r>
            <w:r w:rsidR="000972E6" w:rsidRPr="002518C0">
              <w:rPr>
                <w:sz w:val="20"/>
              </w:rPr>
              <w:t>, Siemens T3000 system etc</w:t>
            </w:r>
            <w:r w:rsidRPr="002518C0">
              <w:rPr>
                <w:sz w:val="20"/>
              </w:rPr>
              <w:t>.</w:t>
            </w:r>
          </w:p>
          <w:p w14:paraId="532B29EE" w14:textId="77777777" w:rsidR="0035215B" w:rsidRPr="002518C0" w:rsidRDefault="00DC72C0" w:rsidP="00F00790">
            <w:pPr>
              <w:pStyle w:val="BodyText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after="0" w:line="276" w:lineRule="auto"/>
              <w:ind w:left="467"/>
              <w:rPr>
                <w:sz w:val="20"/>
              </w:rPr>
            </w:pPr>
            <w:r w:rsidRPr="002518C0">
              <w:rPr>
                <w:sz w:val="20"/>
              </w:rPr>
              <w:t xml:space="preserve">HT, PCC, IMCC, MCC, APFC, LRS, GRR, </w:t>
            </w:r>
            <w:r w:rsidR="0035215B" w:rsidRPr="002518C0">
              <w:rPr>
                <w:sz w:val="20"/>
              </w:rPr>
              <w:t xml:space="preserve">I/O Testing, </w:t>
            </w:r>
            <w:r w:rsidR="0035215B" w:rsidRPr="002518C0">
              <w:rPr>
                <w:bCs/>
                <w:sz w:val="20"/>
              </w:rPr>
              <w:t>ABB MV &amp; LV</w:t>
            </w:r>
            <w:r w:rsidR="00D97DBC" w:rsidRPr="002518C0">
              <w:rPr>
                <w:bCs/>
                <w:sz w:val="20"/>
              </w:rPr>
              <w:t xml:space="preserve"> (415V, 690V)</w:t>
            </w:r>
            <w:r w:rsidR="0035215B" w:rsidRPr="002518C0">
              <w:rPr>
                <w:bCs/>
                <w:sz w:val="20"/>
              </w:rPr>
              <w:t xml:space="preserve"> V/F drives,</w:t>
            </w:r>
            <w:r w:rsidR="0035215B" w:rsidRPr="002518C0">
              <w:rPr>
                <w:sz w:val="20"/>
              </w:rPr>
              <w:t xml:space="preserve"> Sub Control System,</w:t>
            </w:r>
            <w:r w:rsidRPr="002518C0">
              <w:rPr>
                <w:sz w:val="20"/>
              </w:rPr>
              <w:t xml:space="preserve"> Governor, TCP, GRP, Synchronization, AVR,</w:t>
            </w:r>
            <w:r w:rsidR="0035215B" w:rsidRPr="002518C0">
              <w:rPr>
                <w:sz w:val="20"/>
              </w:rPr>
              <w:t xml:space="preserve"> </w:t>
            </w:r>
            <w:r w:rsidRPr="002518C0">
              <w:rPr>
                <w:sz w:val="20"/>
              </w:rPr>
              <w:t xml:space="preserve">MSCP, NGR, LASCVT, </w:t>
            </w:r>
            <w:r w:rsidR="0035215B" w:rsidRPr="002518C0">
              <w:rPr>
                <w:sz w:val="20"/>
              </w:rPr>
              <w:t>Field Instruments</w:t>
            </w:r>
            <w:r w:rsidRPr="002518C0">
              <w:rPr>
                <w:sz w:val="20"/>
              </w:rPr>
              <w:t>, Weighing equipment</w:t>
            </w:r>
            <w:r w:rsidR="00CE2D0B" w:rsidRPr="002518C0">
              <w:rPr>
                <w:sz w:val="20"/>
              </w:rPr>
              <w:t>, Opacity Monitor</w:t>
            </w:r>
            <w:r w:rsidRPr="002518C0">
              <w:rPr>
                <w:sz w:val="20"/>
              </w:rPr>
              <w:t>, CEMS, SWAS</w:t>
            </w:r>
            <w:r w:rsidR="0035215B" w:rsidRPr="002518C0">
              <w:rPr>
                <w:sz w:val="20"/>
              </w:rPr>
              <w:t xml:space="preserve"> Installation, Commissioning, Testing. </w:t>
            </w:r>
          </w:p>
          <w:p w14:paraId="39F475AA" w14:textId="77777777" w:rsidR="0035215B" w:rsidRPr="002518C0" w:rsidRDefault="0035215B" w:rsidP="00F00790">
            <w:pPr>
              <w:pStyle w:val="Objective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before="0" w:after="0" w:line="276" w:lineRule="auto"/>
              <w:ind w:left="467"/>
              <w:rPr>
                <w:bCs/>
                <w:sz w:val="20"/>
              </w:rPr>
            </w:pPr>
            <w:r w:rsidRPr="002518C0">
              <w:rPr>
                <w:bCs/>
                <w:sz w:val="20"/>
              </w:rPr>
              <w:t xml:space="preserve">Participated in commissioning </w:t>
            </w:r>
            <w:r w:rsidR="002F3907" w:rsidRPr="002518C0">
              <w:rPr>
                <w:bCs/>
                <w:sz w:val="20"/>
              </w:rPr>
              <w:t>of Gaama Analyser (make THERMO SCIENTIFIC and SABIA INC), Gas Analyser (make FLS), NLG (make Pentax), Cem Scanner (make FLS)</w:t>
            </w:r>
            <w:r w:rsidR="00A93972" w:rsidRPr="002518C0">
              <w:rPr>
                <w:bCs/>
                <w:sz w:val="20"/>
              </w:rPr>
              <w:t xml:space="preserve"> CEMS (make Siemens), AAQMS (make Chemtrols)</w:t>
            </w:r>
            <w:r w:rsidRPr="002518C0">
              <w:rPr>
                <w:bCs/>
                <w:sz w:val="20"/>
              </w:rPr>
              <w:t>.</w:t>
            </w:r>
          </w:p>
          <w:p w14:paraId="7252CB4E" w14:textId="77777777" w:rsidR="0035215B" w:rsidRPr="002518C0" w:rsidRDefault="0035215B" w:rsidP="00F00790">
            <w:pPr>
              <w:pStyle w:val="Objective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before="0" w:after="0" w:line="276" w:lineRule="auto"/>
              <w:ind w:left="467"/>
              <w:rPr>
                <w:sz w:val="20"/>
              </w:rPr>
            </w:pPr>
            <w:r w:rsidRPr="002518C0">
              <w:rPr>
                <w:sz w:val="20"/>
              </w:rPr>
              <w:t>Participated in erection, commissioning and programming of Stacker and Reclaimer</w:t>
            </w:r>
            <w:r w:rsidR="00FC7BFC" w:rsidRPr="002518C0">
              <w:rPr>
                <w:sz w:val="20"/>
              </w:rPr>
              <w:t xml:space="preserve">, cooler hydraulics, cooler HRB, Silo aeration and extraction with </w:t>
            </w:r>
            <w:r w:rsidRPr="002518C0">
              <w:rPr>
                <w:sz w:val="20"/>
              </w:rPr>
              <w:t>Siemens PLC (CPU 314) using Simatic S7</w:t>
            </w:r>
            <w:r w:rsidR="00534306" w:rsidRPr="002518C0">
              <w:rPr>
                <w:sz w:val="20"/>
              </w:rPr>
              <w:t>, RS Logix L73</w:t>
            </w:r>
            <w:r w:rsidRPr="002518C0">
              <w:rPr>
                <w:sz w:val="20"/>
              </w:rPr>
              <w:t>.</w:t>
            </w:r>
          </w:p>
          <w:p w14:paraId="6D4E534A" w14:textId="77777777" w:rsidR="0035215B" w:rsidRPr="002518C0" w:rsidRDefault="0035215B" w:rsidP="00F00790">
            <w:pPr>
              <w:pStyle w:val="BodyText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after="0" w:line="276" w:lineRule="auto"/>
              <w:ind w:left="467"/>
              <w:rPr>
                <w:sz w:val="20"/>
              </w:rPr>
            </w:pPr>
            <w:r w:rsidRPr="002518C0">
              <w:rPr>
                <w:sz w:val="20"/>
              </w:rPr>
              <w:t>Executing cost saving and energy saving techniques / measures and modifications to achieve substantial reduction in O&amp;M expenditures and work within the budget.</w:t>
            </w:r>
          </w:p>
          <w:p w14:paraId="70DE23B5" w14:textId="77777777" w:rsidR="0035215B" w:rsidRPr="002518C0" w:rsidRDefault="0035215B" w:rsidP="00F00790">
            <w:pPr>
              <w:pStyle w:val="BodyText"/>
              <w:numPr>
                <w:ilvl w:val="0"/>
                <w:numId w:val="19"/>
              </w:numPr>
              <w:tabs>
                <w:tab w:val="clear" w:pos="720"/>
                <w:tab w:val="num" w:pos="467"/>
              </w:tabs>
              <w:spacing w:after="0" w:line="276" w:lineRule="auto"/>
              <w:ind w:left="467"/>
              <w:rPr>
                <w:sz w:val="20"/>
              </w:rPr>
            </w:pPr>
            <w:r w:rsidRPr="002518C0">
              <w:rPr>
                <w:sz w:val="20"/>
              </w:rPr>
              <w:t xml:space="preserve">Expertise in handling the complete maintenance (preventive / Breakdown) of </w:t>
            </w:r>
            <w:r w:rsidR="00534306" w:rsidRPr="002518C0">
              <w:rPr>
                <w:sz w:val="20"/>
              </w:rPr>
              <w:t>HT, PCC, IMCC, MCC, APFC, LRS, GRR, Governor, TCP, GRP, Synchronization, AVR, MSCP, NGR, LASCVT, HT motors, LT (415VAC &amp; 690VAC) motors, slip ring motors,</w:t>
            </w:r>
            <w:r w:rsidR="00534306" w:rsidRPr="002518C0">
              <w:rPr>
                <w:bCs/>
                <w:sz w:val="20"/>
              </w:rPr>
              <w:t xml:space="preserve"> </w:t>
            </w:r>
            <w:r w:rsidRPr="002518C0">
              <w:rPr>
                <w:bCs/>
                <w:sz w:val="20"/>
              </w:rPr>
              <w:t xml:space="preserve">ABB V/F drives, GAAMA ANALYSER, </w:t>
            </w:r>
            <w:r w:rsidRPr="002518C0">
              <w:rPr>
                <w:sz w:val="20"/>
              </w:rPr>
              <w:t xml:space="preserve">I/O </w:t>
            </w:r>
            <w:r w:rsidRPr="002518C0">
              <w:rPr>
                <w:rFonts w:cs="Arial"/>
                <w:sz w:val="20"/>
              </w:rPr>
              <w:t>panel</w:t>
            </w:r>
            <w:r w:rsidRPr="002518C0">
              <w:rPr>
                <w:sz w:val="20"/>
              </w:rPr>
              <w:t xml:space="preserve"> (ABB</w:t>
            </w:r>
            <w:r w:rsidR="002F3907" w:rsidRPr="002518C0">
              <w:rPr>
                <w:sz w:val="20"/>
              </w:rPr>
              <w:t xml:space="preserve"> &amp; AB</w:t>
            </w:r>
            <w:r w:rsidRPr="002518C0">
              <w:rPr>
                <w:sz w:val="20"/>
              </w:rPr>
              <w:t>), DCS (ABB</w:t>
            </w:r>
            <w:r w:rsidR="002F3907" w:rsidRPr="002518C0">
              <w:rPr>
                <w:sz w:val="20"/>
              </w:rPr>
              <w:t xml:space="preserve"> &amp; AB</w:t>
            </w:r>
            <w:r w:rsidRPr="002518C0">
              <w:rPr>
                <w:sz w:val="20"/>
              </w:rPr>
              <w:t>), Stacker and Reclaimer system</w:t>
            </w:r>
            <w:r w:rsidR="002F3907" w:rsidRPr="002518C0">
              <w:rPr>
                <w:sz w:val="20"/>
              </w:rPr>
              <w:t xml:space="preserve">, Gas Analysers, NLG, </w:t>
            </w:r>
            <w:r w:rsidR="00534306" w:rsidRPr="002518C0">
              <w:rPr>
                <w:sz w:val="20"/>
              </w:rPr>
              <w:t xml:space="preserve">resource utilization &amp; </w:t>
            </w:r>
            <w:r w:rsidRPr="002518C0">
              <w:rPr>
                <w:sz w:val="20"/>
              </w:rPr>
              <w:t>manpower management.</w:t>
            </w:r>
          </w:p>
        </w:tc>
      </w:tr>
      <w:tr w:rsidR="0035215B" w:rsidRPr="002518C0" w14:paraId="4482A46B" w14:textId="77777777" w:rsidTr="00A00205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0539" w:type="dxa"/>
            <w:gridSpan w:val="4"/>
          </w:tcPr>
          <w:p w14:paraId="27C4D095" w14:textId="77777777" w:rsidR="0035215B" w:rsidRPr="002518C0" w:rsidRDefault="0035215B" w:rsidP="00F00790">
            <w:pPr>
              <w:pStyle w:val="SectionTitle"/>
              <w:spacing w:before="0" w:line="276" w:lineRule="auto"/>
              <w:rPr>
                <w:b/>
              </w:rPr>
            </w:pPr>
            <w:r w:rsidRPr="002518C0">
              <w:rPr>
                <w:b/>
              </w:rPr>
              <w:lastRenderedPageBreak/>
              <w:t xml:space="preserve">Projects </w:t>
            </w:r>
          </w:p>
        </w:tc>
      </w:tr>
      <w:tr w:rsidR="0035215B" w:rsidRPr="002518C0" w14:paraId="5334E515" w14:textId="77777777" w:rsidTr="00F00790">
        <w:tblPrEx>
          <w:tblCellMar>
            <w:top w:w="0" w:type="dxa"/>
            <w:bottom w:w="0" w:type="dxa"/>
          </w:tblCellMar>
        </w:tblPrEx>
        <w:trPr>
          <w:trHeight w:val="6259"/>
        </w:trPr>
        <w:tc>
          <w:tcPr>
            <w:tcW w:w="786" w:type="dxa"/>
            <w:gridSpan w:val="3"/>
          </w:tcPr>
          <w:p w14:paraId="62EA70DD" w14:textId="77777777" w:rsidR="0035215B" w:rsidRPr="002518C0" w:rsidRDefault="0035215B" w:rsidP="00F00790">
            <w:pPr>
              <w:spacing w:line="276" w:lineRule="auto"/>
              <w:rPr>
                <w:sz w:val="20"/>
              </w:rPr>
            </w:pPr>
          </w:p>
        </w:tc>
        <w:tc>
          <w:tcPr>
            <w:tcW w:w="9753" w:type="dxa"/>
          </w:tcPr>
          <w:p w14:paraId="56F8BFE0" w14:textId="77777777" w:rsidR="0035215B" w:rsidRPr="002518C0" w:rsidRDefault="0035215B" w:rsidP="00F00790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134"/>
                <w:tab w:val="left" w:pos="500"/>
              </w:tabs>
              <w:spacing w:after="0" w:line="276" w:lineRule="auto"/>
              <w:ind w:left="134" w:firstLine="0"/>
              <w:rPr>
                <w:b/>
                <w:sz w:val="20"/>
              </w:rPr>
            </w:pPr>
            <w:r w:rsidRPr="002518C0">
              <w:rPr>
                <w:b/>
                <w:sz w:val="20"/>
              </w:rPr>
              <w:t>1500 TPD K4-line Dalla Cement Plant a unit of Jaypee Associates Limited.</w:t>
            </w:r>
          </w:p>
          <w:p w14:paraId="1FE5DC4E" w14:textId="77777777" w:rsidR="0035215B" w:rsidRPr="002518C0" w:rsidRDefault="0035215B" w:rsidP="00F00790">
            <w:pPr>
              <w:pStyle w:val="BodyText"/>
              <w:tabs>
                <w:tab w:val="num" w:pos="134"/>
                <w:tab w:val="num" w:pos="494"/>
              </w:tabs>
              <w:spacing w:after="0" w:line="276" w:lineRule="auto"/>
              <w:ind w:left="494"/>
              <w:rPr>
                <w:sz w:val="20"/>
              </w:rPr>
            </w:pPr>
            <w:r w:rsidRPr="002518C0">
              <w:rPr>
                <w:sz w:val="20"/>
              </w:rPr>
              <w:t>We have worked in remodeling and enhancing the plant automation taken over from U.P Govt. and also actively contributed in increasing the production capacity from1300 TPD to 1500 TPD.</w:t>
            </w:r>
          </w:p>
          <w:p w14:paraId="50414D57" w14:textId="77777777" w:rsidR="0035215B" w:rsidRPr="002518C0" w:rsidRDefault="0035215B" w:rsidP="00F00790">
            <w:pPr>
              <w:pStyle w:val="BodyText"/>
              <w:numPr>
                <w:ilvl w:val="0"/>
                <w:numId w:val="16"/>
              </w:numPr>
              <w:tabs>
                <w:tab w:val="num" w:pos="134"/>
              </w:tabs>
              <w:spacing w:after="0" w:line="276" w:lineRule="auto"/>
              <w:ind w:left="494"/>
              <w:rPr>
                <w:b/>
                <w:sz w:val="20"/>
              </w:rPr>
            </w:pPr>
            <w:r w:rsidRPr="002518C0">
              <w:rPr>
                <w:b/>
                <w:sz w:val="20"/>
              </w:rPr>
              <w:t>4500 TPD K5-line Dalla Cement Plant a unit of Jaypee Associates Limited.</w:t>
            </w:r>
          </w:p>
          <w:p w14:paraId="7440D480" w14:textId="77777777" w:rsidR="0035215B" w:rsidRPr="002518C0" w:rsidRDefault="0035215B" w:rsidP="00F00790">
            <w:pPr>
              <w:pStyle w:val="Objective"/>
              <w:tabs>
                <w:tab w:val="num" w:pos="134"/>
                <w:tab w:val="num" w:pos="494"/>
              </w:tabs>
              <w:spacing w:before="0" w:after="0" w:line="276" w:lineRule="auto"/>
              <w:ind w:left="494"/>
              <w:rPr>
                <w:sz w:val="20"/>
              </w:rPr>
            </w:pPr>
            <w:r w:rsidRPr="002518C0">
              <w:rPr>
                <w:sz w:val="20"/>
              </w:rPr>
              <w:t xml:space="preserve">This was a brown field project designed and consulted by HOLTEC, complete mechanical equipments supply by TKIL and electrical and instrumentation by ABB. </w:t>
            </w:r>
          </w:p>
          <w:p w14:paraId="762520CB" w14:textId="77777777" w:rsidR="0035215B" w:rsidRPr="002518C0" w:rsidRDefault="0035215B" w:rsidP="00F00790">
            <w:pPr>
              <w:pStyle w:val="BodyText"/>
              <w:numPr>
                <w:ilvl w:val="0"/>
                <w:numId w:val="10"/>
              </w:numPr>
              <w:tabs>
                <w:tab w:val="clear" w:pos="1455"/>
                <w:tab w:val="num" w:pos="134"/>
                <w:tab w:val="left" w:pos="500"/>
                <w:tab w:val="num" w:pos="761"/>
              </w:tabs>
              <w:spacing w:after="0" w:line="276" w:lineRule="auto"/>
              <w:ind w:left="134" w:firstLine="0"/>
              <w:rPr>
                <w:b/>
                <w:sz w:val="20"/>
              </w:rPr>
            </w:pPr>
            <w:r w:rsidRPr="002518C0">
              <w:rPr>
                <w:b/>
                <w:sz w:val="20"/>
              </w:rPr>
              <w:t>27MW coal based captive power plant at Dalla a unit of Jaypee Associates Limited.</w:t>
            </w:r>
          </w:p>
          <w:p w14:paraId="0967F3FA" w14:textId="77777777" w:rsidR="0035215B" w:rsidRPr="002518C0" w:rsidRDefault="0035215B" w:rsidP="00F00790">
            <w:pPr>
              <w:pStyle w:val="BodyText"/>
              <w:tabs>
                <w:tab w:val="num" w:pos="134"/>
                <w:tab w:val="num" w:pos="494"/>
              </w:tabs>
              <w:spacing w:after="0" w:line="276" w:lineRule="auto"/>
              <w:ind w:left="494"/>
              <w:rPr>
                <w:sz w:val="20"/>
              </w:rPr>
            </w:pPr>
            <w:r w:rsidRPr="002518C0">
              <w:rPr>
                <w:sz w:val="20"/>
              </w:rPr>
              <w:t xml:space="preserve">This plant was a turnkey project of BHEL, in this I played a lead role in commissioning of this plant, where </w:t>
            </w:r>
            <w:r w:rsidR="00FA0205" w:rsidRPr="002518C0">
              <w:rPr>
                <w:sz w:val="20"/>
              </w:rPr>
              <w:t>Boiler (BHEL</w:t>
            </w:r>
            <w:r w:rsidRPr="002518C0">
              <w:rPr>
                <w:sz w:val="20"/>
              </w:rPr>
              <w:t>), TG, Turbine &amp; DCS (Siemens), Water Treatment Plant (Loshian)</w:t>
            </w:r>
          </w:p>
          <w:p w14:paraId="74076468" w14:textId="77777777" w:rsidR="0035215B" w:rsidRPr="002518C0" w:rsidRDefault="0035215B" w:rsidP="00F00790">
            <w:pPr>
              <w:pStyle w:val="BodyText"/>
              <w:numPr>
                <w:ilvl w:val="0"/>
                <w:numId w:val="16"/>
              </w:numPr>
              <w:tabs>
                <w:tab w:val="num" w:pos="134"/>
              </w:tabs>
              <w:spacing w:after="0" w:line="276" w:lineRule="auto"/>
              <w:ind w:left="494"/>
              <w:rPr>
                <w:b/>
                <w:sz w:val="20"/>
              </w:rPr>
            </w:pPr>
            <w:r w:rsidRPr="002518C0">
              <w:rPr>
                <w:b/>
                <w:sz w:val="20"/>
              </w:rPr>
              <w:t>6000 TPD Jaypee Super Cement Plant a unit of Jaypee Associates Limited.</w:t>
            </w:r>
          </w:p>
          <w:p w14:paraId="5AA3D886" w14:textId="77777777" w:rsidR="0035215B" w:rsidRPr="002518C0" w:rsidRDefault="0035215B" w:rsidP="00F00790">
            <w:pPr>
              <w:pStyle w:val="Objective"/>
              <w:tabs>
                <w:tab w:val="num" w:pos="134"/>
                <w:tab w:val="num" w:pos="494"/>
              </w:tabs>
              <w:spacing w:before="0" w:after="0" w:line="276" w:lineRule="auto"/>
              <w:ind w:left="494"/>
              <w:rPr>
                <w:sz w:val="20"/>
              </w:rPr>
            </w:pPr>
            <w:r w:rsidRPr="002518C0">
              <w:rPr>
                <w:sz w:val="20"/>
              </w:rPr>
              <w:t xml:space="preserve">This was a green field Project designed and consulted by HOLTEC, Mechanical equipment supply of PYRO section by KHD, all Mills by </w:t>
            </w:r>
            <w:r w:rsidR="00FA0205" w:rsidRPr="002518C0">
              <w:rPr>
                <w:sz w:val="20"/>
              </w:rPr>
              <w:t>Pfeifer</w:t>
            </w:r>
            <w:r w:rsidRPr="002518C0">
              <w:rPr>
                <w:sz w:val="20"/>
              </w:rPr>
              <w:t xml:space="preserve"> and electrical and instrumentation by ABB. </w:t>
            </w:r>
          </w:p>
          <w:p w14:paraId="5AB67880" w14:textId="77777777" w:rsidR="0035215B" w:rsidRPr="002518C0" w:rsidRDefault="0035215B" w:rsidP="00F00790">
            <w:pPr>
              <w:pStyle w:val="BodyText"/>
              <w:numPr>
                <w:ilvl w:val="0"/>
                <w:numId w:val="16"/>
              </w:numPr>
              <w:tabs>
                <w:tab w:val="num" w:pos="134"/>
              </w:tabs>
              <w:spacing w:after="0" w:line="276" w:lineRule="auto"/>
              <w:ind w:left="494"/>
              <w:rPr>
                <w:b/>
                <w:sz w:val="20"/>
              </w:rPr>
            </w:pPr>
            <w:r w:rsidRPr="002518C0">
              <w:rPr>
                <w:b/>
                <w:sz w:val="20"/>
              </w:rPr>
              <w:t>4500 TPD JK Lakshmi Cement Plant a unit of JK Organization.</w:t>
            </w:r>
          </w:p>
          <w:p w14:paraId="2539AEF4" w14:textId="77777777" w:rsidR="00D23559" w:rsidRPr="002518C0" w:rsidRDefault="0035215B" w:rsidP="00F00790">
            <w:pPr>
              <w:pStyle w:val="Objective"/>
              <w:tabs>
                <w:tab w:val="num" w:pos="134"/>
                <w:tab w:val="num" w:pos="494"/>
              </w:tabs>
              <w:spacing w:before="0" w:after="0" w:line="276" w:lineRule="auto"/>
              <w:ind w:left="494"/>
              <w:rPr>
                <w:sz w:val="20"/>
              </w:rPr>
            </w:pPr>
            <w:r w:rsidRPr="002518C0">
              <w:rPr>
                <w:sz w:val="20"/>
              </w:rPr>
              <w:t>This is a green field Project, designed and consulted by ERCOM Consultant, Crusher by L&amp;T, complete PYRO section by FLS, all Mills by LNVT make UBE Japan, Packing Plant FLS, DCS by FLS and Switch Yard by Siemens. All suppliers include supply, erection and commissioning</w:t>
            </w:r>
            <w:r w:rsidR="00D23559" w:rsidRPr="002518C0">
              <w:rPr>
                <w:sz w:val="20"/>
              </w:rPr>
              <w:t>.</w:t>
            </w:r>
          </w:p>
          <w:p w14:paraId="30F9820F" w14:textId="77777777" w:rsidR="00E64648" w:rsidRPr="002518C0" w:rsidRDefault="00E64648" w:rsidP="00F00790">
            <w:pPr>
              <w:pStyle w:val="BodyText"/>
              <w:numPr>
                <w:ilvl w:val="0"/>
                <w:numId w:val="16"/>
              </w:numPr>
              <w:tabs>
                <w:tab w:val="num" w:pos="134"/>
              </w:tabs>
              <w:spacing w:after="0" w:line="276" w:lineRule="auto"/>
              <w:ind w:left="494"/>
              <w:rPr>
                <w:sz w:val="20"/>
              </w:rPr>
            </w:pPr>
            <w:r w:rsidRPr="002518C0">
              <w:rPr>
                <w:b/>
                <w:sz w:val="20"/>
              </w:rPr>
              <w:t>WHR Power Plant</w:t>
            </w:r>
            <w:r w:rsidR="00A93972" w:rsidRPr="002518C0">
              <w:rPr>
                <w:b/>
                <w:sz w:val="20"/>
              </w:rPr>
              <w:t xml:space="preserve"> of 8MW</w:t>
            </w:r>
            <w:r w:rsidRPr="002518C0">
              <w:rPr>
                <w:b/>
                <w:sz w:val="20"/>
              </w:rPr>
              <w:t xml:space="preserve"> for 4500 TPD PYRO Section of JK Lakshmi Cement Plant. </w:t>
            </w:r>
          </w:p>
          <w:p w14:paraId="6EFF54DC" w14:textId="77777777" w:rsidR="00E64648" w:rsidRPr="002518C0" w:rsidRDefault="00E64648" w:rsidP="00F00790">
            <w:pPr>
              <w:pStyle w:val="BodyText"/>
              <w:spacing w:after="0" w:line="276" w:lineRule="auto"/>
              <w:ind w:left="494"/>
              <w:rPr>
                <w:sz w:val="20"/>
              </w:rPr>
            </w:pPr>
            <w:r w:rsidRPr="002518C0">
              <w:rPr>
                <w:sz w:val="20"/>
              </w:rPr>
              <w:t xml:space="preserve">This is a waste heat </w:t>
            </w:r>
            <w:r w:rsidR="0063665F" w:rsidRPr="002518C0">
              <w:rPr>
                <w:sz w:val="20"/>
              </w:rPr>
              <w:t>recovery-based</w:t>
            </w:r>
            <w:r w:rsidRPr="002518C0">
              <w:rPr>
                <w:sz w:val="20"/>
              </w:rPr>
              <w:t xml:space="preserve"> power generation plant of 8 MW capacities, designed and consulted by M/s LNVT Chennai. This is a turnkey project awarded to M/s LNVT and will be commissioned by Mar’17.</w:t>
            </w:r>
          </w:p>
          <w:p w14:paraId="54676CD7" w14:textId="77777777" w:rsidR="00E64648" w:rsidRPr="002518C0" w:rsidRDefault="00A93972" w:rsidP="00F00790">
            <w:pPr>
              <w:pStyle w:val="BodyText"/>
              <w:numPr>
                <w:ilvl w:val="0"/>
                <w:numId w:val="16"/>
              </w:numPr>
              <w:tabs>
                <w:tab w:val="num" w:pos="134"/>
              </w:tabs>
              <w:spacing w:after="0" w:line="276" w:lineRule="auto"/>
              <w:ind w:left="494"/>
              <w:rPr>
                <w:sz w:val="20"/>
              </w:rPr>
            </w:pPr>
            <w:r w:rsidRPr="002518C0">
              <w:rPr>
                <w:b/>
                <w:sz w:val="20"/>
              </w:rPr>
              <w:t xml:space="preserve">Coal Based </w:t>
            </w:r>
            <w:r w:rsidR="006240A8" w:rsidRPr="002518C0">
              <w:rPr>
                <w:b/>
                <w:sz w:val="20"/>
              </w:rPr>
              <w:t xml:space="preserve">20MW </w:t>
            </w:r>
            <w:r w:rsidR="00E64648" w:rsidRPr="002518C0">
              <w:rPr>
                <w:b/>
                <w:sz w:val="20"/>
              </w:rPr>
              <w:t xml:space="preserve">Captive Power Plant </w:t>
            </w:r>
            <w:r w:rsidR="006240A8" w:rsidRPr="002518C0">
              <w:rPr>
                <w:b/>
                <w:sz w:val="20"/>
              </w:rPr>
              <w:t>with FGD</w:t>
            </w:r>
            <w:r w:rsidRPr="002518C0">
              <w:rPr>
                <w:b/>
                <w:sz w:val="20"/>
              </w:rPr>
              <w:t xml:space="preserve"> for</w:t>
            </w:r>
            <w:r w:rsidR="00E64648" w:rsidRPr="002518C0">
              <w:rPr>
                <w:b/>
                <w:sz w:val="20"/>
              </w:rPr>
              <w:t xml:space="preserve"> JK Lakshmi Cement Plant. </w:t>
            </w:r>
          </w:p>
          <w:p w14:paraId="1EC743C2" w14:textId="77777777" w:rsidR="00E64648" w:rsidRDefault="00A93972" w:rsidP="00F00790">
            <w:pPr>
              <w:pStyle w:val="BodyText"/>
              <w:spacing w:after="0" w:line="276" w:lineRule="auto"/>
              <w:ind w:left="494"/>
              <w:rPr>
                <w:sz w:val="20"/>
              </w:rPr>
            </w:pPr>
            <w:r w:rsidRPr="002518C0">
              <w:rPr>
                <w:sz w:val="20"/>
              </w:rPr>
              <w:t xml:space="preserve">This </w:t>
            </w:r>
            <w:r w:rsidR="006240A8" w:rsidRPr="002518C0">
              <w:rPr>
                <w:sz w:val="20"/>
              </w:rPr>
              <w:t xml:space="preserve">CPP </w:t>
            </w:r>
            <w:r w:rsidRPr="002518C0">
              <w:rPr>
                <w:sz w:val="20"/>
              </w:rPr>
              <w:t xml:space="preserve">project is </w:t>
            </w:r>
            <w:r w:rsidR="00861880" w:rsidRPr="002518C0">
              <w:rPr>
                <w:sz w:val="20"/>
              </w:rPr>
              <w:t>awarded for M/s LNVT as turnkey</w:t>
            </w:r>
            <w:r w:rsidR="00A4502E" w:rsidRPr="002518C0">
              <w:rPr>
                <w:sz w:val="20"/>
              </w:rPr>
              <w:t>,</w:t>
            </w:r>
            <w:r w:rsidRPr="002518C0">
              <w:rPr>
                <w:sz w:val="20"/>
              </w:rPr>
              <w:t xml:space="preserve"> </w:t>
            </w:r>
            <w:r w:rsidR="00A4502E" w:rsidRPr="002518C0">
              <w:rPr>
                <w:sz w:val="20"/>
              </w:rPr>
              <w:t>commissioned in</w:t>
            </w:r>
            <w:r w:rsidRPr="002518C0">
              <w:rPr>
                <w:sz w:val="20"/>
              </w:rPr>
              <w:t xml:space="preserve"> </w:t>
            </w:r>
            <w:r w:rsidR="00A4502E" w:rsidRPr="002518C0">
              <w:rPr>
                <w:sz w:val="20"/>
              </w:rPr>
              <w:t>Aug</w:t>
            </w:r>
            <w:r w:rsidRPr="002518C0">
              <w:rPr>
                <w:sz w:val="20"/>
              </w:rPr>
              <w:t>’1</w:t>
            </w:r>
            <w:r w:rsidR="00B50B53" w:rsidRPr="002518C0">
              <w:rPr>
                <w:sz w:val="20"/>
              </w:rPr>
              <w:t>9</w:t>
            </w:r>
            <w:r w:rsidR="006240A8" w:rsidRPr="002518C0">
              <w:rPr>
                <w:sz w:val="20"/>
              </w:rPr>
              <w:t xml:space="preserve"> and FGD is ordered to M/s Longking China for Engineering, supply, supervision of erection and commissioning.</w:t>
            </w:r>
          </w:p>
          <w:p w14:paraId="5D7F202C" w14:textId="77777777" w:rsidR="00992578" w:rsidRPr="002518C0" w:rsidRDefault="00992578" w:rsidP="00992578">
            <w:pPr>
              <w:pStyle w:val="BodyText"/>
              <w:numPr>
                <w:ilvl w:val="0"/>
                <w:numId w:val="16"/>
              </w:numPr>
              <w:tabs>
                <w:tab w:val="num" w:pos="134"/>
              </w:tabs>
              <w:spacing w:after="0" w:line="276" w:lineRule="auto"/>
              <w:ind w:left="494"/>
              <w:rPr>
                <w:sz w:val="20"/>
              </w:rPr>
            </w:pPr>
            <w:r>
              <w:rPr>
                <w:b/>
                <w:sz w:val="20"/>
              </w:rPr>
              <w:t>Flue Gas Desulfurization</w:t>
            </w:r>
            <w:r w:rsidR="0063665F">
              <w:rPr>
                <w:b/>
                <w:sz w:val="20"/>
              </w:rPr>
              <w:t xml:space="preserve"> (FGD)</w:t>
            </w:r>
            <w:r>
              <w:rPr>
                <w:b/>
                <w:sz w:val="20"/>
              </w:rPr>
              <w:t xml:space="preserve"> </w:t>
            </w:r>
            <w:r w:rsidR="0063665F">
              <w:rPr>
                <w:b/>
                <w:sz w:val="20"/>
              </w:rPr>
              <w:t xml:space="preserve">system for </w:t>
            </w:r>
            <w:r w:rsidRPr="002518C0">
              <w:rPr>
                <w:b/>
                <w:sz w:val="20"/>
              </w:rPr>
              <w:t xml:space="preserve">20MW Captive Power Plant for JK Lakshmi Cement Plant. </w:t>
            </w:r>
          </w:p>
          <w:p w14:paraId="710228C0" w14:textId="77777777" w:rsidR="00992578" w:rsidRDefault="0063665F" w:rsidP="00992578">
            <w:pPr>
              <w:pStyle w:val="BodyText"/>
              <w:spacing w:after="0" w:line="276" w:lineRule="auto"/>
              <w:ind w:left="494"/>
              <w:rPr>
                <w:sz w:val="20"/>
              </w:rPr>
            </w:pPr>
            <w:r>
              <w:rPr>
                <w:sz w:val="20"/>
              </w:rPr>
              <w:t xml:space="preserve">This was the first FGD system of India for CPP. </w:t>
            </w:r>
            <w:r w:rsidR="00992578" w:rsidRPr="002518C0">
              <w:rPr>
                <w:sz w:val="20"/>
              </w:rPr>
              <w:t>This</w:t>
            </w:r>
            <w:r>
              <w:rPr>
                <w:sz w:val="20"/>
              </w:rPr>
              <w:t xml:space="preserve"> </w:t>
            </w:r>
            <w:r w:rsidR="00992578" w:rsidRPr="002518C0">
              <w:rPr>
                <w:sz w:val="20"/>
              </w:rPr>
              <w:t xml:space="preserve">project </w:t>
            </w:r>
            <w:r>
              <w:rPr>
                <w:sz w:val="20"/>
              </w:rPr>
              <w:t>was</w:t>
            </w:r>
            <w:r w:rsidR="00992578" w:rsidRPr="002518C0">
              <w:rPr>
                <w:sz w:val="20"/>
              </w:rPr>
              <w:t xml:space="preserve"> awarded for </w:t>
            </w:r>
            <w:r w:rsidRPr="002518C0">
              <w:rPr>
                <w:sz w:val="20"/>
              </w:rPr>
              <w:t xml:space="preserve">M/s Longking China </w:t>
            </w:r>
            <w:r w:rsidR="00992578" w:rsidRPr="002518C0">
              <w:rPr>
                <w:sz w:val="20"/>
              </w:rPr>
              <w:t>as turnkey</w:t>
            </w:r>
            <w:r>
              <w:rPr>
                <w:sz w:val="20"/>
              </w:rPr>
              <w:t xml:space="preserve"> (</w:t>
            </w:r>
            <w:r w:rsidRPr="002518C0">
              <w:rPr>
                <w:sz w:val="20"/>
              </w:rPr>
              <w:t>Engineering, supply, supervision of erection and commissioning</w:t>
            </w:r>
            <w:r>
              <w:rPr>
                <w:sz w:val="20"/>
              </w:rPr>
              <w:t>)</w:t>
            </w:r>
            <w:r w:rsidR="00992578" w:rsidRPr="002518C0">
              <w:rPr>
                <w:sz w:val="20"/>
              </w:rPr>
              <w:t xml:space="preserve">, commissioned in </w:t>
            </w:r>
            <w:r>
              <w:rPr>
                <w:sz w:val="20"/>
              </w:rPr>
              <w:t>June</w:t>
            </w:r>
            <w:r w:rsidR="00992578" w:rsidRPr="002518C0">
              <w:rPr>
                <w:sz w:val="20"/>
              </w:rPr>
              <w:t>’</w:t>
            </w:r>
            <w:r>
              <w:rPr>
                <w:sz w:val="20"/>
              </w:rPr>
              <w:t>20</w:t>
            </w:r>
            <w:r w:rsidR="00992578" w:rsidRPr="002518C0">
              <w:rPr>
                <w:sz w:val="20"/>
              </w:rPr>
              <w:t>.</w:t>
            </w:r>
          </w:p>
          <w:p w14:paraId="7AE235BF" w14:textId="77777777" w:rsidR="00992578" w:rsidRPr="002518C0" w:rsidRDefault="00992578" w:rsidP="00992578">
            <w:pPr>
              <w:pStyle w:val="BodyText"/>
              <w:spacing w:after="0" w:line="276" w:lineRule="auto"/>
              <w:rPr>
                <w:sz w:val="20"/>
              </w:rPr>
            </w:pPr>
          </w:p>
        </w:tc>
      </w:tr>
      <w:tr w:rsidR="00271853" w:rsidRPr="002518C0" w14:paraId="10550FBF" w14:textId="77777777" w:rsidTr="00A00205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0539" w:type="dxa"/>
            <w:gridSpan w:val="4"/>
          </w:tcPr>
          <w:p w14:paraId="2F454AD8" w14:textId="77777777" w:rsidR="00271853" w:rsidRPr="002518C0" w:rsidRDefault="00271853" w:rsidP="00F00790">
            <w:pPr>
              <w:pStyle w:val="SectionTitle"/>
              <w:spacing w:before="0" w:line="276" w:lineRule="auto"/>
              <w:rPr>
                <w:b/>
              </w:rPr>
            </w:pPr>
            <w:r w:rsidRPr="002518C0">
              <w:rPr>
                <w:b/>
              </w:rPr>
              <w:t>training</w:t>
            </w:r>
          </w:p>
        </w:tc>
      </w:tr>
      <w:tr w:rsidR="00271853" w:rsidRPr="002518C0" w14:paraId="263A0995" w14:textId="77777777" w:rsidTr="00A00205">
        <w:tblPrEx>
          <w:tblCellMar>
            <w:top w:w="0" w:type="dxa"/>
            <w:bottom w:w="0" w:type="dxa"/>
          </w:tblCellMar>
        </w:tblPrEx>
        <w:trPr>
          <w:trHeight w:val="999"/>
        </w:trPr>
        <w:tc>
          <w:tcPr>
            <w:tcW w:w="760" w:type="dxa"/>
            <w:gridSpan w:val="2"/>
          </w:tcPr>
          <w:p w14:paraId="2A49CC9C" w14:textId="77777777" w:rsidR="00271853" w:rsidRPr="002518C0" w:rsidRDefault="00271853" w:rsidP="00F00790">
            <w:pPr>
              <w:spacing w:line="276" w:lineRule="auto"/>
              <w:rPr>
                <w:sz w:val="20"/>
              </w:rPr>
            </w:pPr>
          </w:p>
        </w:tc>
        <w:tc>
          <w:tcPr>
            <w:tcW w:w="9779" w:type="dxa"/>
            <w:gridSpan w:val="2"/>
          </w:tcPr>
          <w:p w14:paraId="6C3B3551" w14:textId="77777777" w:rsidR="00271853" w:rsidRPr="002518C0" w:rsidRDefault="00271853" w:rsidP="00F00790">
            <w:pPr>
              <w:pStyle w:val="Objective"/>
              <w:numPr>
                <w:ilvl w:val="0"/>
                <w:numId w:val="6"/>
              </w:numPr>
              <w:tabs>
                <w:tab w:val="clear" w:pos="720"/>
                <w:tab w:val="num" w:pos="463"/>
              </w:tabs>
              <w:spacing w:before="0" w:after="0" w:line="276" w:lineRule="auto"/>
              <w:ind w:left="463" w:hanging="289"/>
              <w:rPr>
                <w:sz w:val="20"/>
              </w:rPr>
            </w:pPr>
            <w:r w:rsidRPr="002518C0">
              <w:rPr>
                <w:sz w:val="20"/>
              </w:rPr>
              <w:t xml:space="preserve">Three days </w:t>
            </w:r>
            <w:r w:rsidRPr="002518C0">
              <w:rPr>
                <w:b/>
                <w:sz w:val="20"/>
              </w:rPr>
              <w:t>MDP (Management Development Program)</w:t>
            </w:r>
            <w:r w:rsidRPr="002518C0">
              <w:rPr>
                <w:sz w:val="20"/>
              </w:rPr>
              <w:t xml:space="preserve"> </w:t>
            </w:r>
            <w:r w:rsidR="00F316E1" w:rsidRPr="002518C0">
              <w:rPr>
                <w:sz w:val="20"/>
              </w:rPr>
              <w:t xml:space="preserve">on </w:t>
            </w:r>
            <w:r w:rsidR="00F316E1" w:rsidRPr="002518C0">
              <w:rPr>
                <w:b/>
                <w:sz w:val="20"/>
              </w:rPr>
              <w:t>Project Management</w:t>
            </w:r>
            <w:r w:rsidR="00F316E1" w:rsidRPr="002518C0">
              <w:rPr>
                <w:sz w:val="20"/>
              </w:rPr>
              <w:t xml:space="preserve"> </w:t>
            </w:r>
            <w:r w:rsidRPr="002518C0">
              <w:rPr>
                <w:sz w:val="20"/>
              </w:rPr>
              <w:t>at</w:t>
            </w:r>
            <w:r w:rsidR="00F316E1" w:rsidRPr="002518C0">
              <w:rPr>
                <w:sz w:val="20"/>
              </w:rPr>
              <w:t xml:space="preserve"> </w:t>
            </w:r>
            <w:r w:rsidR="00F316E1" w:rsidRPr="002518C0">
              <w:rPr>
                <w:b/>
                <w:sz w:val="20"/>
              </w:rPr>
              <w:t>National Institute of Industrial Engineering</w:t>
            </w:r>
            <w:r w:rsidRPr="002518C0">
              <w:rPr>
                <w:b/>
                <w:sz w:val="20"/>
              </w:rPr>
              <w:t xml:space="preserve"> </w:t>
            </w:r>
            <w:r w:rsidR="00F316E1" w:rsidRPr="002518C0">
              <w:rPr>
                <w:b/>
                <w:sz w:val="20"/>
              </w:rPr>
              <w:t>(</w:t>
            </w:r>
            <w:r w:rsidRPr="002518C0">
              <w:rPr>
                <w:b/>
                <w:sz w:val="20"/>
              </w:rPr>
              <w:t>NIT</w:t>
            </w:r>
            <w:r w:rsidR="00F316E1" w:rsidRPr="002518C0">
              <w:rPr>
                <w:b/>
                <w:sz w:val="20"/>
              </w:rPr>
              <w:t>I</w:t>
            </w:r>
            <w:r w:rsidRPr="002518C0">
              <w:rPr>
                <w:b/>
                <w:sz w:val="20"/>
              </w:rPr>
              <w:t>E</w:t>
            </w:r>
            <w:r w:rsidR="00F316E1" w:rsidRPr="002518C0">
              <w:rPr>
                <w:b/>
                <w:sz w:val="20"/>
              </w:rPr>
              <w:t>)</w:t>
            </w:r>
            <w:r w:rsidRPr="002518C0">
              <w:rPr>
                <w:b/>
                <w:sz w:val="20"/>
              </w:rPr>
              <w:t xml:space="preserve"> Mumbai</w:t>
            </w:r>
            <w:r w:rsidR="00F316E1" w:rsidRPr="002518C0">
              <w:rPr>
                <w:sz w:val="20"/>
              </w:rPr>
              <w:t xml:space="preserve"> from 9</w:t>
            </w:r>
            <w:r w:rsidR="00F316E1" w:rsidRPr="002518C0">
              <w:rPr>
                <w:sz w:val="20"/>
                <w:vertAlign w:val="superscript"/>
              </w:rPr>
              <w:t>th</w:t>
            </w:r>
            <w:r w:rsidR="00F316E1" w:rsidRPr="002518C0">
              <w:rPr>
                <w:sz w:val="20"/>
              </w:rPr>
              <w:t xml:space="preserve"> Jan’12 to 11</w:t>
            </w:r>
            <w:r w:rsidR="00F316E1" w:rsidRPr="002518C0">
              <w:rPr>
                <w:sz w:val="20"/>
                <w:vertAlign w:val="superscript"/>
              </w:rPr>
              <w:t>th</w:t>
            </w:r>
            <w:r w:rsidR="00F316E1" w:rsidRPr="002518C0">
              <w:rPr>
                <w:sz w:val="20"/>
              </w:rPr>
              <w:t xml:space="preserve"> Jan’12.</w:t>
            </w:r>
          </w:p>
          <w:p w14:paraId="36794A8E" w14:textId="77777777" w:rsidR="00534306" w:rsidRPr="002518C0" w:rsidRDefault="00271853" w:rsidP="00F00790">
            <w:pPr>
              <w:pStyle w:val="Objective"/>
              <w:numPr>
                <w:ilvl w:val="0"/>
                <w:numId w:val="6"/>
              </w:numPr>
              <w:tabs>
                <w:tab w:val="clear" w:pos="720"/>
                <w:tab w:val="num" w:pos="463"/>
              </w:tabs>
              <w:spacing w:before="0" w:after="0" w:line="276" w:lineRule="auto"/>
              <w:ind w:left="463" w:hanging="289"/>
              <w:rPr>
                <w:b/>
                <w:sz w:val="20"/>
              </w:rPr>
            </w:pPr>
            <w:r w:rsidRPr="002518C0">
              <w:rPr>
                <w:sz w:val="20"/>
              </w:rPr>
              <w:t xml:space="preserve">One week training </w:t>
            </w:r>
            <w:r w:rsidR="00F316E1" w:rsidRPr="002518C0">
              <w:rPr>
                <w:sz w:val="20"/>
              </w:rPr>
              <w:t xml:space="preserve">on </w:t>
            </w:r>
            <w:r w:rsidR="00F316E1" w:rsidRPr="002518C0">
              <w:rPr>
                <w:b/>
                <w:sz w:val="20"/>
              </w:rPr>
              <w:t>Radiation Safety Aspects of Nucleonic Gauges</w:t>
            </w:r>
            <w:r w:rsidR="00F316E1" w:rsidRPr="002518C0">
              <w:rPr>
                <w:sz w:val="20"/>
              </w:rPr>
              <w:t xml:space="preserve"> </w:t>
            </w:r>
            <w:r w:rsidRPr="002518C0">
              <w:rPr>
                <w:sz w:val="20"/>
              </w:rPr>
              <w:t xml:space="preserve">at </w:t>
            </w:r>
            <w:r w:rsidR="00F316E1" w:rsidRPr="002518C0">
              <w:rPr>
                <w:b/>
                <w:sz w:val="20"/>
              </w:rPr>
              <w:t>Bhabha Automic Research Center Mumbai</w:t>
            </w:r>
            <w:r w:rsidR="00F316E1" w:rsidRPr="002518C0">
              <w:rPr>
                <w:sz w:val="20"/>
              </w:rPr>
              <w:t xml:space="preserve"> from 24</w:t>
            </w:r>
            <w:r w:rsidR="00F316E1" w:rsidRPr="002518C0">
              <w:rPr>
                <w:sz w:val="20"/>
                <w:vertAlign w:val="superscript"/>
              </w:rPr>
              <w:t>th</w:t>
            </w:r>
            <w:r w:rsidR="00F316E1" w:rsidRPr="002518C0">
              <w:rPr>
                <w:sz w:val="20"/>
              </w:rPr>
              <w:t xml:space="preserve"> Sep’12 to 1</w:t>
            </w:r>
            <w:r w:rsidR="00F316E1" w:rsidRPr="002518C0">
              <w:rPr>
                <w:sz w:val="20"/>
                <w:vertAlign w:val="superscript"/>
              </w:rPr>
              <w:t>st</w:t>
            </w:r>
            <w:r w:rsidR="00F316E1" w:rsidRPr="002518C0">
              <w:rPr>
                <w:sz w:val="20"/>
              </w:rPr>
              <w:t xml:space="preserve"> Oct’12 in collaboration with </w:t>
            </w:r>
            <w:r w:rsidR="00F316E1" w:rsidRPr="002518C0">
              <w:rPr>
                <w:b/>
                <w:sz w:val="20"/>
              </w:rPr>
              <w:t>Indian Association for Radiation Protection.</w:t>
            </w:r>
          </w:p>
          <w:p w14:paraId="662DF33D" w14:textId="77777777" w:rsidR="00D4486F" w:rsidRPr="002518C0" w:rsidRDefault="00D4486F" w:rsidP="00F00790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 xml:space="preserve">Two Days </w:t>
            </w:r>
            <w:r w:rsidR="00076059" w:rsidRPr="002518C0">
              <w:rPr>
                <w:sz w:val="20"/>
              </w:rPr>
              <w:t>out</w:t>
            </w:r>
            <w:r w:rsidRPr="002518C0">
              <w:rPr>
                <w:sz w:val="20"/>
              </w:rPr>
              <w:t xml:space="preserve"> Bound Training for </w:t>
            </w:r>
            <w:r w:rsidRPr="002518C0">
              <w:rPr>
                <w:b/>
                <w:sz w:val="20"/>
              </w:rPr>
              <w:t>soft skill development</w:t>
            </w:r>
            <w:r w:rsidRPr="002518C0">
              <w:rPr>
                <w:sz w:val="20"/>
              </w:rPr>
              <w:t xml:space="preserve"> from 23/09/16 to 24/09/16 at Jim Corbett UK.</w:t>
            </w:r>
          </w:p>
          <w:p w14:paraId="0BD95A35" w14:textId="77777777" w:rsidR="00D4486F" w:rsidRPr="002518C0" w:rsidRDefault="00D4486F" w:rsidP="00F00790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 xml:space="preserve">Three Days </w:t>
            </w:r>
            <w:r w:rsidR="00076059" w:rsidRPr="002518C0">
              <w:rPr>
                <w:sz w:val="20"/>
              </w:rPr>
              <w:t>out</w:t>
            </w:r>
            <w:r w:rsidRPr="002518C0">
              <w:rPr>
                <w:sz w:val="20"/>
              </w:rPr>
              <w:t xml:space="preserve"> Bound Training for </w:t>
            </w:r>
            <w:r w:rsidRPr="002518C0">
              <w:rPr>
                <w:b/>
                <w:sz w:val="20"/>
              </w:rPr>
              <w:t>soft skill development and assessment</w:t>
            </w:r>
            <w:r w:rsidRPr="002518C0">
              <w:rPr>
                <w:sz w:val="20"/>
              </w:rPr>
              <w:t xml:space="preserve"> of personality from 10/06/18 to 12/06/18 at Shogi HP.</w:t>
            </w:r>
          </w:p>
          <w:p w14:paraId="2C665E13" w14:textId="77777777" w:rsidR="00435312" w:rsidRPr="002518C0" w:rsidRDefault="00435312" w:rsidP="00F00790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 xml:space="preserve">Three Days training on </w:t>
            </w:r>
            <w:r w:rsidRPr="002518C0">
              <w:rPr>
                <w:b/>
                <w:sz w:val="20"/>
              </w:rPr>
              <w:t>Radiological source security</w:t>
            </w:r>
            <w:r w:rsidRPr="002518C0">
              <w:rPr>
                <w:sz w:val="20"/>
              </w:rPr>
              <w:t xml:space="preserve"> conducted by </w:t>
            </w:r>
            <w:r w:rsidRPr="002518C0">
              <w:rPr>
                <w:b/>
                <w:sz w:val="20"/>
              </w:rPr>
              <w:t>Kings College London</w:t>
            </w:r>
            <w:r w:rsidRPr="002518C0">
              <w:rPr>
                <w:sz w:val="20"/>
              </w:rPr>
              <w:t xml:space="preserve"> Between 24</w:t>
            </w:r>
            <w:r w:rsidRPr="002518C0">
              <w:rPr>
                <w:sz w:val="20"/>
                <w:vertAlign w:val="superscript"/>
              </w:rPr>
              <w:t>th</w:t>
            </w:r>
            <w:r w:rsidRPr="002518C0">
              <w:rPr>
                <w:sz w:val="20"/>
              </w:rPr>
              <w:t xml:space="preserve"> &amp; 26</w:t>
            </w:r>
            <w:r w:rsidRPr="002518C0">
              <w:rPr>
                <w:sz w:val="20"/>
                <w:vertAlign w:val="superscript"/>
              </w:rPr>
              <w:t>th</w:t>
            </w:r>
            <w:r w:rsidRPr="002518C0">
              <w:rPr>
                <w:sz w:val="20"/>
              </w:rPr>
              <w:t xml:space="preserve"> </w:t>
            </w:r>
            <w:r w:rsidRPr="002518C0">
              <w:rPr>
                <w:sz w:val="20"/>
              </w:rPr>
              <w:lastRenderedPageBreak/>
              <w:t>Jul’19.</w:t>
            </w:r>
          </w:p>
          <w:p w14:paraId="6E33C8EE" w14:textId="77777777" w:rsidR="00067416" w:rsidRPr="002518C0" w:rsidRDefault="0067226B" w:rsidP="00F00790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 xml:space="preserve">Two Days </w:t>
            </w:r>
            <w:r w:rsidRPr="002518C0">
              <w:rPr>
                <w:b/>
                <w:sz w:val="20"/>
              </w:rPr>
              <w:t>Refresher Training Course</w:t>
            </w:r>
            <w:r w:rsidRPr="002518C0">
              <w:rPr>
                <w:sz w:val="20"/>
              </w:rPr>
              <w:t xml:space="preserve">, conducted by </w:t>
            </w:r>
            <w:r w:rsidRPr="002518C0">
              <w:rPr>
                <w:b/>
                <w:sz w:val="20"/>
              </w:rPr>
              <w:t>Bureau of Energy Efficiency</w:t>
            </w:r>
            <w:r w:rsidR="00D4486F" w:rsidRPr="002518C0">
              <w:rPr>
                <w:sz w:val="20"/>
              </w:rPr>
              <w:t xml:space="preserve"> 09/12/19 to 10/12/19 at Raipur.</w:t>
            </w:r>
          </w:p>
          <w:p w14:paraId="53B03DFB" w14:textId="77777777" w:rsidR="00817B77" w:rsidRPr="002518C0" w:rsidRDefault="00817B77" w:rsidP="00F00790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 xml:space="preserve">Two weeks training on </w:t>
            </w:r>
            <w:r w:rsidRPr="002518C0">
              <w:rPr>
                <w:b/>
                <w:sz w:val="20"/>
              </w:rPr>
              <w:t>High Performance building</w:t>
            </w:r>
            <w:r w:rsidRPr="002518C0">
              <w:rPr>
                <w:sz w:val="20"/>
              </w:rPr>
              <w:t xml:space="preserve"> conducted by </w:t>
            </w:r>
            <w:r w:rsidRPr="002518C0">
              <w:rPr>
                <w:b/>
                <w:sz w:val="20"/>
              </w:rPr>
              <w:t>Green Tree Global Academy</w:t>
            </w:r>
            <w:r w:rsidRPr="002518C0">
              <w:rPr>
                <w:sz w:val="20"/>
              </w:rPr>
              <w:t xml:space="preserve"> from 21.10.2020 to 11.11.2020.</w:t>
            </w:r>
          </w:p>
          <w:p w14:paraId="2B46B933" w14:textId="77777777" w:rsidR="00337944" w:rsidRPr="002518C0" w:rsidRDefault="00337944" w:rsidP="00F00790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 xml:space="preserve">One Days training on </w:t>
            </w:r>
            <w:proofErr w:type="gramStart"/>
            <w:r w:rsidRPr="002518C0">
              <w:rPr>
                <w:b/>
                <w:sz w:val="20"/>
              </w:rPr>
              <w:t>Radiation</w:t>
            </w:r>
            <w:proofErr w:type="gramEnd"/>
            <w:r w:rsidRPr="002518C0">
              <w:rPr>
                <w:b/>
                <w:sz w:val="20"/>
              </w:rPr>
              <w:t>: risk, protection and regulations</w:t>
            </w:r>
            <w:r w:rsidRPr="002518C0">
              <w:rPr>
                <w:sz w:val="20"/>
              </w:rPr>
              <w:t xml:space="preserve">, conducted by </w:t>
            </w:r>
            <w:r w:rsidRPr="002518C0">
              <w:rPr>
                <w:b/>
                <w:sz w:val="20"/>
              </w:rPr>
              <w:t>Indian youth nuclear society and Nuvia India</w:t>
            </w:r>
            <w:r w:rsidRPr="002518C0">
              <w:rPr>
                <w:sz w:val="20"/>
              </w:rPr>
              <w:t xml:space="preserve"> on 16/04/21.</w:t>
            </w:r>
          </w:p>
          <w:p w14:paraId="533BAC66" w14:textId="77777777" w:rsidR="003B7766" w:rsidRPr="00FD7709" w:rsidRDefault="003B7766" w:rsidP="00F00790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  <w:lang w:val="en-US" w:eastAsia="en-IN"/>
              </w:rPr>
              <w:t>Three days training on</w:t>
            </w:r>
            <w:r w:rsidR="00F00790" w:rsidRPr="002518C0">
              <w:rPr>
                <w:sz w:val="20"/>
                <w:lang w:val="en-US" w:eastAsia="en-IN"/>
              </w:rPr>
              <w:t xml:space="preserve"> </w:t>
            </w:r>
            <w:r w:rsidR="00F00790" w:rsidRPr="002518C0">
              <w:rPr>
                <w:b/>
                <w:sz w:val="20"/>
                <w:lang w:val="en-US" w:eastAsia="en-IN"/>
              </w:rPr>
              <w:t>Train the Trainer</w:t>
            </w:r>
            <w:r w:rsidR="00F00790" w:rsidRPr="002518C0">
              <w:rPr>
                <w:sz w:val="20"/>
                <w:lang w:val="en-US" w:eastAsia="en-IN"/>
              </w:rPr>
              <w:t>, conducted by</w:t>
            </w:r>
            <w:r w:rsidR="00F00790" w:rsidRPr="00A00205">
              <w:rPr>
                <w:b/>
                <w:sz w:val="20"/>
                <w:lang w:val="en-US" w:eastAsia="en-IN"/>
              </w:rPr>
              <w:t xml:space="preserve"> </w:t>
            </w:r>
            <w:r w:rsidR="00A00205" w:rsidRPr="00A00205">
              <w:rPr>
                <w:b/>
                <w:sz w:val="20"/>
                <w:lang w:val="en-US" w:eastAsia="en-IN"/>
              </w:rPr>
              <w:t>Centre for Research and Industrial Staff Performance (</w:t>
            </w:r>
            <w:r w:rsidR="00F00790" w:rsidRPr="00A00205">
              <w:rPr>
                <w:b/>
                <w:sz w:val="20"/>
                <w:lang w:val="en-US" w:eastAsia="en-IN"/>
              </w:rPr>
              <w:t>CRISP</w:t>
            </w:r>
            <w:r w:rsidR="00A00205" w:rsidRPr="00A00205">
              <w:rPr>
                <w:b/>
                <w:sz w:val="20"/>
                <w:lang w:val="en-US" w:eastAsia="en-IN"/>
              </w:rPr>
              <w:t>)</w:t>
            </w:r>
            <w:r w:rsidR="00F00790" w:rsidRPr="00A00205">
              <w:rPr>
                <w:b/>
                <w:sz w:val="20"/>
                <w:lang w:val="en-US" w:eastAsia="en-IN"/>
              </w:rPr>
              <w:t xml:space="preserve">, Bhopal </w:t>
            </w:r>
            <w:r w:rsidR="00F00790" w:rsidRPr="00A00205">
              <w:rPr>
                <w:sz w:val="20"/>
                <w:lang w:val="en-US" w:eastAsia="en-IN"/>
              </w:rPr>
              <w:t>from 10/11/21 to 12/11/</w:t>
            </w:r>
            <w:r w:rsidR="00F00790" w:rsidRPr="002518C0">
              <w:rPr>
                <w:sz w:val="20"/>
                <w:lang w:val="en-US" w:eastAsia="en-IN"/>
              </w:rPr>
              <w:t>21.</w:t>
            </w:r>
          </w:p>
          <w:p w14:paraId="33519AD9" w14:textId="77777777" w:rsidR="00FD7709" w:rsidRPr="00FD7709" w:rsidRDefault="00FD7709" w:rsidP="00FD7709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  <w:lang w:val="en-US" w:eastAsia="en-IN"/>
              </w:rPr>
              <w:t xml:space="preserve">Three days </w:t>
            </w:r>
            <w:r w:rsidRPr="00FD7709">
              <w:rPr>
                <w:b/>
                <w:bCs/>
                <w:sz w:val="20"/>
                <w:lang w:val="en-US" w:eastAsia="en-IN"/>
              </w:rPr>
              <w:t xml:space="preserve">FDP </w:t>
            </w:r>
            <w:r>
              <w:rPr>
                <w:b/>
                <w:bCs/>
                <w:sz w:val="20"/>
                <w:lang w:val="en-US" w:eastAsia="en-IN"/>
              </w:rPr>
              <w:t>T</w:t>
            </w:r>
            <w:r w:rsidRPr="00FD7709">
              <w:rPr>
                <w:b/>
                <w:bCs/>
                <w:sz w:val="20"/>
                <w:lang w:val="en-US" w:eastAsia="en-IN"/>
              </w:rPr>
              <w:t>raining</w:t>
            </w:r>
            <w:r>
              <w:rPr>
                <w:sz w:val="20"/>
                <w:lang w:val="en-US" w:eastAsia="en-IN"/>
              </w:rPr>
              <w:t xml:space="preserve"> </w:t>
            </w:r>
            <w:r w:rsidRPr="002518C0">
              <w:rPr>
                <w:sz w:val="20"/>
                <w:lang w:val="en-US" w:eastAsia="en-IN"/>
              </w:rPr>
              <w:t xml:space="preserve">on </w:t>
            </w:r>
            <w:r>
              <w:rPr>
                <w:b/>
                <w:sz w:val="20"/>
                <w:lang w:val="en-US" w:eastAsia="en-IN"/>
              </w:rPr>
              <w:t>Artificial Intelligence &amp; Machine Learning</w:t>
            </w:r>
            <w:r w:rsidRPr="002518C0">
              <w:rPr>
                <w:sz w:val="20"/>
                <w:lang w:val="en-US" w:eastAsia="en-IN"/>
              </w:rPr>
              <w:t>, conducted by</w:t>
            </w:r>
            <w:r w:rsidRPr="00A00205">
              <w:rPr>
                <w:b/>
                <w:sz w:val="20"/>
                <w:lang w:val="en-US" w:eastAsia="en-IN"/>
              </w:rPr>
              <w:t xml:space="preserve"> </w:t>
            </w:r>
            <w:r>
              <w:rPr>
                <w:b/>
                <w:sz w:val="20"/>
                <w:lang w:val="en-US" w:eastAsia="en-IN"/>
              </w:rPr>
              <w:t xml:space="preserve">Microsoft and SAP in association with ATAL and AICTE </w:t>
            </w:r>
            <w:r w:rsidRPr="00A00205">
              <w:rPr>
                <w:sz w:val="20"/>
                <w:lang w:val="en-US" w:eastAsia="en-IN"/>
              </w:rPr>
              <w:t xml:space="preserve">from </w:t>
            </w:r>
            <w:r>
              <w:rPr>
                <w:sz w:val="20"/>
                <w:lang w:val="en-US" w:eastAsia="en-IN"/>
              </w:rPr>
              <w:t>04/01/22</w:t>
            </w:r>
            <w:r w:rsidRPr="00A00205">
              <w:rPr>
                <w:sz w:val="20"/>
                <w:lang w:val="en-US" w:eastAsia="en-IN"/>
              </w:rPr>
              <w:t xml:space="preserve"> to </w:t>
            </w:r>
            <w:r>
              <w:rPr>
                <w:sz w:val="20"/>
                <w:lang w:val="en-US" w:eastAsia="en-IN"/>
              </w:rPr>
              <w:t>06/01/22</w:t>
            </w:r>
            <w:r w:rsidRPr="002518C0">
              <w:rPr>
                <w:sz w:val="20"/>
                <w:lang w:val="en-US" w:eastAsia="en-IN"/>
              </w:rPr>
              <w:t>.</w:t>
            </w:r>
          </w:p>
          <w:p w14:paraId="5CAE4FD8" w14:textId="77777777" w:rsidR="00FD7709" w:rsidRPr="002518C0" w:rsidRDefault="00FD7709" w:rsidP="00FD7709">
            <w:pPr>
              <w:pStyle w:val="BodyText"/>
              <w:spacing w:after="0" w:line="276" w:lineRule="auto"/>
              <w:ind w:left="458"/>
              <w:rPr>
                <w:sz w:val="20"/>
              </w:rPr>
            </w:pPr>
          </w:p>
        </w:tc>
      </w:tr>
      <w:tr w:rsidR="0035215B" w:rsidRPr="002518C0" w14:paraId="3E17BCBB" w14:textId="77777777" w:rsidTr="00A00205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10539" w:type="dxa"/>
            <w:gridSpan w:val="4"/>
          </w:tcPr>
          <w:p w14:paraId="1B8E5320" w14:textId="77777777" w:rsidR="0035215B" w:rsidRPr="002518C0" w:rsidRDefault="00271853" w:rsidP="00F00790">
            <w:pPr>
              <w:pStyle w:val="SectionTitle"/>
              <w:spacing w:before="0" w:line="276" w:lineRule="auto"/>
              <w:rPr>
                <w:b/>
              </w:rPr>
            </w:pPr>
            <w:r w:rsidRPr="002518C0">
              <w:rPr>
                <w:b/>
              </w:rPr>
              <w:lastRenderedPageBreak/>
              <w:t>hobbies</w:t>
            </w:r>
          </w:p>
        </w:tc>
      </w:tr>
      <w:tr w:rsidR="0035215B" w:rsidRPr="002518C0" w14:paraId="1F8AC0D3" w14:textId="77777777" w:rsidTr="00A00205">
        <w:tblPrEx>
          <w:tblCellMar>
            <w:top w:w="0" w:type="dxa"/>
            <w:bottom w:w="0" w:type="dxa"/>
          </w:tblCellMar>
        </w:tblPrEx>
        <w:trPr>
          <w:trHeight w:val="1132"/>
        </w:trPr>
        <w:tc>
          <w:tcPr>
            <w:tcW w:w="760" w:type="dxa"/>
            <w:gridSpan w:val="2"/>
          </w:tcPr>
          <w:p w14:paraId="2FB01E10" w14:textId="77777777" w:rsidR="0035215B" w:rsidRPr="002518C0" w:rsidRDefault="0035215B" w:rsidP="00F00790">
            <w:pPr>
              <w:spacing w:line="276" w:lineRule="auto"/>
              <w:rPr>
                <w:sz w:val="20"/>
              </w:rPr>
            </w:pPr>
          </w:p>
        </w:tc>
        <w:tc>
          <w:tcPr>
            <w:tcW w:w="9779" w:type="dxa"/>
            <w:gridSpan w:val="2"/>
          </w:tcPr>
          <w:p w14:paraId="127E1445" w14:textId="77777777" w:rsidR="0035215B" w:rsidRPr="002518C0" w:rsidRDefault="002B68E1" w:rsidP="00F00790">
            <w:pPr>
              <w:pStyle w:val="Objective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before="0"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>Reading books</w:t>
            </w:r>
          </w:p>
          <w:p w14:paraId="09DC6759" w14:textId="77777777" w:rsidR="0035215B" w:rsidRPr="002518C0" w:rsidRDefault="006032C7" w:rsidP="00F00790">
            <w:pPr>
              <w:pStyle w:val="Objective"/>
              <w:numPr>
                <w:ilvl w:val="0"/>
                <w:numId w:val="6"/>
              </w:numPr>
              <w:tabs>
                <w:tab w:val="clear" w:pos="720"/>
                <w:tab w:val="num" w:pos="458"/>
              </w:tabs>
              <w:spacing w:before="0"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>Study on</w:t>
            </w:r>
            <w:r w:rsidR="002B68E1" w:rsidRPr="002518C0">
              <w:rPr>
                <w:sz w:val="20"/>
              </w:rPr>
              <w:t xml:space="preserve"> innovations</w:t>
            </w:r>
          </w:p>
          <w:p w14:paraId="6775715C" w14:textId="77777777" w:rsidR="00FC7BFC" w:rsidRPr="002518C0" w:rsidRDefault="00FC7BFC" w:rsidP="00F00790">
            <w:pPr>
              <w:pStyle w:val="BodyText"/>
              <w:numPr>
                <w:ilvl w:val="0"/>
                <w:numId w:val="6"/>
              </w:numPr>
              <w:tabs>
                <w:tab w:val="num" w:pos="458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>Listening motivational speakers</w:t>
            </w:r>
          </w:p>
        </w:tc>
      </w:tr>
      <w:tr w:rsidR="0035215B" w:rsidRPr="002518C0" w14:paraId="01A0D252" w14:textId="77777777" w:rsidTr="00A00205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10539" w:type="dxa"/>
            <w:gridSpan w:val="4"/>
          </w:tcPr>
          <w:p w14:paraId="29140F6F" w14:textId="77777777" w:rsidR="0035215B" w:rsidRPr="002518C0" w:rsidRDefault="0035215B" w:rsidP="00F00790">
            <w:pPr>
              <w:pStyle w:val="SectionTitle"/>
              <w:spacing w:before="0" w:line="276" w:lineRule="auto"/>
              <w:rPr>
                <w:b/>
              </w:rPr>
            </w:pPr>
            <w:r w:rsidRPr="002518C0">
              <w:rPr>
                <w:b/>
              </w:rPr>
              <w:t>Achievements</w:t>
            </w:r>
          </w:p>
        </w:tc>
      </w:tr>
      <w:tr w:rsidR="0035215B" w:rsidRPr="002518C0" w14:paraId="04F78610" w14:textId="77777777" w:rsidTr="00A00205">
        <w:tblPrEx>
          <w:tblCellMar>
            <w:top w:w="0" w:type="dxa"/>
            <w:bottom w:w="0" w:type="dxa"/>
          </w:tblCellMar>
        </w:tblPrEx>
        <w:trPr>
          <w:trHeight w:val="1137"/>
        </w:trPr>
        <w:tc>
          <w:tcPr>
            <w:tcW w:w="760" w:type="dxa"/>
            <w:gridSpan w:val="2"/>
          </w:tcPr>
          <w:p w14:paraId="11B141B9" w14:textId="77777777" w:rsidR="0035215B" w:rsidRPr="002518C0" w:rsidRDefault="0035215B" w:rsidP="00F00790">
            <w:pPr>
              <w:spacing w:line="276" w:lineRule="auto"/>
              <w:rPr>
                <w:sz w:val="20"/>
              </w:rPr>
            </w:pPr>
          </w:p>
        </w:tc>
        <w:tc>
          <w:tcPr>
            <w:tcW w:w="9779" w:type="dxa"/>
            <w:gridSpan w:val="2"/>
          </w:tcPr>
          <w:p w14:paraId="583316F2" w14:textId="77777777" w:rsidR="0035215B" w:rsidRPr="002518C0" w:rsidRDefault="003B7766" w:rsidP="00F00790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520"/>
                <w:tab w:val="left" w:pos="599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>Implemented the SMARTA system for PYRO section heat and electrical energy optimization</w:t>
            </w:r>
            <w:r w:rsidR="0035215B" w:rsidRPr="002518C0">
              <w:rPr>
                <w:sz w:val="20"/>
              </w:rPr>
              <w:t>.</w:t>
            </w:r>
          </w:p>
          <w:p w14:paraId="3B0424DC" w14:textId="77777777" w:rsidR="00D4486F" w:rsidRPr="002518C0" w:rsidRDefault="00D4486F" w:rsidP="00F00790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520"/>
                <w:tab w:val="left" w:pos="599"/>
              </w:tabs>
              <w:spacing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>Implemented the online logbook system for A, B, C shift and general shift operation.</w:t>
            </w:r>
          </w:p>
          <w:p w14:paraId="2906CD1C" w14:textId="77777777" w:rsidR="00D4486F" w:rsidRPr="002518C0" w:rsidRDefault="00D4486F" w:rsidP="00F00790">
            <w:pPr>
              <w:pStyle w:val="Objective"/>
              <w:numPr>
                <w:ilvl w:val="0"/>
                <w:numId w:val="2"/>
              </w:numPr>
              <w:tabs>
                <w:tab w:val="clear" w:pos="720"/>
                <w:tab w:val="num" w:pos="520"/>
              </w:tabs>
              <w:spacing w:before="0" w:after="0" w:line="276" w:lineRule="auto"/>
              <w:ind w:left="458" w:hanging="284"/>
              <w:rPr>
                <w:sz w:val="20"/>
              </w:rPr>
            </w:pPr>
            <w:r w:rsidRPr="002518C0">
              <w:rPr>
                <w:sz w:val="20"/>
              </w:rPr>
              <w:t xml:space="preserve">Implemented </w:t>
            </w:r>
            <w:r w:rsidR="003E3B31" w:rsidRPr="002518C0">
              <w:rPr>
                <w:sz w:val="20"/>
              </w:rPr>
              <w:t xml:space="preserve">online </w:t>
            </w:r>
            <w:r w:rsidRPr="002518C0">
              <w:rPr>
                <w:sz w:val="20"/>
              </w:rPr>
              <w:t xml:space="preserve">system </w:t>
            </w:r>
            <w:r w:rsidR="003E3B31" w:rsidRPr="002518C0">
              <w:rPr>
                <w:sz w:val="20"/>
              </w:rPr>
              <w:t>for bookings</w:t>
            </w:r>
            <w:r w:rsidR="006B5E8D" w:rsidRPr="002518C0">
              <w:rPr>
                <w:sz w:val="20"/>
              </w:rPr>
              <w:t xml:space="preserve">, </w:t>
            </w:r>
            <w:r w:rsidR="003E3B31" w:rsidRPr="002518C0">
              <w:rPr>
                <w:sz w:val="20"/>
              </w:rPr>
              <w:t>complaint</w:t>
            </w:r>
            <w:r w:rsidR="006B5E8D" w:rsidRPr="002518C0">
              <w:rPr>
                <w:sz w:val="20"/>
              </w:rPr>
              <w:t xml:space="preserve">, </w:t>
            </w:r>
            <w:r w:rsidR="003E3B31" w:rsidRPr="002518C0">
              <w:rPr>
                <w:sz w:val="20"/>
              </w:rPr>
              <w:t>s</w:t>
            </w:r>
            <w:r w:rsidR="006B5E8D" w:rsidRPr="002518C0">
              <w:rPr>
                <w:sz w:val="20"/>
              </w:rPr>
              <w:t>ervice request, safe work permit etc.</w:t>
            </w:r>
          </w:p>
        </w:tc>
      </w:tr>
      <w:tr w:rsidR="0035215B" w:rsidRPr="002518C0" w14:paraId="4D75FDB3" w14:textId="77777777" w:rsidTr="00A00205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0539" w:type="dxa"/>
            <w:gridSpan w:val="4"/>
          </w:tcPr>
          <w:p w14:paraId="26DED3F4" w14:textId="77777777" w:rsidR="0035215B" w:rsidRPr="002518C0" w:rsidRDefault="0035215B" w:rsidP="00F00790">
            <w:pPr>
              <w:pStyle w:val="SectionTitle"/>
              <w:spacing w:before="0" w:line="276" w:lineRule="auto"/>
              <w:rPr>
                <w:b/>
              </w:rPr>
            </w:pPr>
            <w:r w:rsidRPr="002518C0">
              <w:rPr>
                <w:b/>
              </w:rPr>
              <w:t>Personal Details</w:t>
            </w:r>
          </w:p>
        </w:tc>
      </w:tr>
      <w:tr w:rsidR="0035215B" w:rsidRPr="002518C0" w14:paraId="2C5FFD8A" w14:textId="77777777" w:rsidTr="00A00205">
        <w:tblPrEx>
          <w:tblCellMar>
            <w:top w:w="0" w:type="dxa"/>
            <w:bottom w:w="0" w:type="dxa"/>
          </w:tblCellMar>
        </w:tblPrEx>
        <w:trPr>
          <w:trHeight w:val="1728"/>
        </w:trPr>
        <w:tc>
          <w:tcPr>
            <w:tcW w:w="724" w:type="dxa"/>
          </w:tcPr>
          <w:p w14:paraId="42928F7F" w14:textId="77777777" w:rsidR="0035215B" w:rsidRPr="002518C0" w:rsidRDefault="0035215B" w:rsidP="00F00790">
            <w:pPr>
              <w:tabs>
                <w:tab w:val="left" w:pos="702"/>
              </w:tabs>
              <w:spacing w:line="276" w:lineRule="auto"/>
              <w:ind w:right="9342"/>
              <w:rPr>
                <w:sz w:val="20"/>
              </w:rPr>
            </w:pPr>
          </w:p>
        </w:tc>
        <w:tc>
          <w:tcPr>
            <w:tcW w:w="9815" w:type="dxa"/>
            <w:gridSpan w:val="3"/>
          </w:tcPr>
          <w:p w14:paraId="0B97E251" w14:textId="77777777" w:rsidR="0035215B" w:rsidRPr="002518C0" w:rsidRDefault="0035215B" w:rsidP="00F00790">
            <w:pPr>
              <w:pStyle w:val="Objective"/>
              <w:numPr>
                <w:ilvl w:val="0"/>
                <w:numId w:val="5"/>
              </w:numPr>
              <w:tabs>
                <w:tab w:val="clear" w:pos="720"/>
                <w:tab w:val="num" w:pos="520"/>
              </w:tabs>
              <w:spacing w:before="0" w:after="0" w:line="276" w:lineRule="auto"/>
              <w:ind w:left="583" w:hanging="423"/>
              <w:rPr>
                <w:sz w:val="20"/>
              </w:rPr>
            </w:pPr>
            <w:r w:rsidRPr="002518C0">
              <w:rPr>
                <w:sz w:val="20"/>
              </w:rPr>
              <w:t xml:space="preserve">Father’s name            </w:t>
            </w:r>
            <w:r w:rsidR="00432EB9">
              <w:rPr>
                <w:sz w:val="20"/>
              </w:rPr>
              <w:t xml:space="preserve"> </w:t>
            </w:r>
            <w:r w:rsidRPr="002518C0">
              <w:rPr>
                <w:sz w:val="20"/>
              </w:rPr>
              <w:t xml:space="preserve"> Mr. Ajay Kumar jain</w:t>
            </w:r>
          </w:p>
          <w:p w14:paraId="5CD1F579" w14:textId="77777777" w:rsidR="0035215B" w:rsidRPr="002518C0" w:rsidRDefault="0035215B" w:rsidP="00F00790">
            <w:pPr>
              <w:pStyle w:val="Objective"/>
              <w:numPr>
                <w:ilvl w:val="0"/>
                <w:numId w:val="5"/>
              </w:numPr>
              <w:tabs>
                <w:tab w:val="clear" w:pos="720"/>
                <w:tab w:val="num" w:pos="520"/>
              </w:tabs>
              <w:spacing w:before="0" w:after="0" w:line="276" w:lineRule="auto"/>
              <w:ind w:hanging="560"/>
              <w:rPr>
                <w:sz w:val="20"/>
              </w:rPr>
            </w:pPr>
            <w:r w:rsidRPr="002518C0">
              <w:rPr>
                <w:sz w:val="20"/>
              </w:rPr>
              <w:t xml:space="preserve">Date Of Birth             </w:t>
            </w:r>
            <w:r w:rsidR="00432EB9">
              <w:rPr>
                <w:sz w:val="20"/>
              </w:rPr>
              <w:t xml:space="preserve"> </w:t>
            </w:r>
            <w:r w:rsidRPr="002518C0">
              <w:rPr>
                <w:sz w:val="20"/>
              </w:rPr>
              <w:t>25</w:t>
            </w:r>
            <w:r w:rsidRPr="002518C0">
              <w:rPr>
                <w:sz w:val="20"/>
                <w:vertAlign w:val="superscript"/>
              </w:rPr>
              <w:t>th</w:t>
            </w:r>
            <w:r w:rsidRPr="002518C0">
              <w:rPr>
                <w:sz w:val="20"/>
              </w:rPr>
              <w:t xml:space="preserve"> June 1986</w:t>
            </w:r>
          </w:p>
          <w:p w14:paraId="7DC2F7B3" w14:textId="77777777" w:rsidR="0035215B" w:rsidRPr="002518C0" w:rsidRDefault="0035215B" w:rsidP="00F00790">
            <w:pPr>
              <w:pStyle w:val="Objective"/>
              <w:numPr>
                <w:ilvl w:val="0"/>
                <w:numId w:val="5"/>
              </w:numPr>
              <w:tabs>
                <w:tab w:val="clear" w:pos="720"/>
                <w:tab w:val="num" w:pos="520"/>
              </w:tabs>
              <w:spacing w:before="0" w:after="0" w:line="276" w:lineRule="auto"/>
              <w:ind w:hanging="560"/>
              <w:rPr>
                <w:sz w:val="20"/>
              </w:rPr>
            </w:pPr>
            <w:r w:rsidRPr="002518C0">
              <w:rPr>
                <w:sz w:val="20"/>
              </w:rPr>
              <w:t xml:space="preserve">Nationality                 </w:t>
            </w:r>
            <w:r w:rsidR="00FC7BFC" w:rsidRPr="002518C0">
              <w:rPr>
                <w:sz w:val="20"/>
              </w:rPr>
              <w:t xml:space="preserve"> </w:t>
            </w:r>
            <w:r w:rsidR="00432EB9">
              <w:rPr>
                <w:sz w:val="20"/>
              </w:rPr>
              <w:t xml:space="preserve"> </w:t>
            </w:r>
            <w:r w:rsidRPr="002518C0">
              <w:rPr>
                <w:sz w:val="20"/>
              </w:rPr>
              <w:t>Indian</w:t>
            </w:r>
          </w:p>
          <w:p w14:paraId="3BA57893" w14:textId="77777777" w:rsidR="0035215B" w:rsidRPr="002518C0" w:rsidRDefault="006B130C" w:rsidP="00F00790">
            <w:pPr>
              <w:pStyle w:val="Objective"/>
              <w:numPr>
                <w:ilvl w:val="0"/>
                <w:numId w:val="5"/>
              </w:numPr>
              <w:tabs>
                <w:tab w:val="clear" w:pos="720"/>
                <w:tab w:val="num" w:pos="520"/>
              </w:tabs>
              <w:spacing w:before="0" w:after="0" w:line="276" w:lineRule="auto"/>
              <w:ind w:hanging="560"/>
              <w:rPr>
                <w:sz w:val="20"/>
              </w:rPr>
            </w:pPr>
            <w:r w:rsidRPr="002518C0">
              <w:rPr>
                <w:sz w:val="20"/>
              </w:rPr>
              <w:t>Marital</w:t>
            </w:r>
            <w:r w:rsidR="0035215B" w:rsidRPr="002518C0">
              <w:rPr>
                <w:sz w:val="20"/>
              </w:rPr>
              <w:t xml:space="preserve"> status              </w:t>
            </w:r>
            <w:r w:rsidR="00FC7BFC" w:rsidRPr="002518C0">
              <w:rPr>
                <w:sz w:val="20"/>
              </w:rPr>
              <w:t xml:space="preserve"> </w:t>
            </w:r>
            <w:r w:rsidR="00432EB9">
              <w:rPr>
                <w:sz w:val="20"/>
              </w:rPr>
              <w:t>M</w:t>
            </w:r>
            <w:r w:rsidR="0035215B" w:rsidRPr="002518C0">
              <w:rPr>
                <w:sz w:val="20"/>
              </w:rPr>
              <w:t xml:space="preserve">arried     </w:t>
            </w:r>
          </w:p>
          <w:p w14:paraId="560F84A1" w14:textId="77777777" w:rsidR="0035215B" w:rsidRPr="002518C0" w:rsidRDefault="0035215B" w:rsidP="00F00790">
            <w:pPr>
              <w:pStyle w:val="Objective"/>
              <w:numPr>
                <w:ilvl w:val="0"/>
                <w:numId w:val="5"/>
              </w:numPr>
              <w:tabs>
                <w:tab w:val="clear" w:pos="720"/>
                <w:tab w:val="num" w:pos="520"/>
              </w:tabs>
              <w:spacing w:before="0" w:after="0" w:line="276" w:lineRule="auto"/>
              <w:ind w:hanging="560"/>
              <w:rPr>
                <w:sz w:val="20"/>
              </w:rPr>
            </w:pPr>
            <w:r w:rsidRPr="002518C0">
              <w:rPr>
                <w:sz w:val="20"/>
              </w:rPr>
              <w:t xml:space="preserve">Permanent address      Shri </w:t>
            </w:r>
            <w:r w:rsidR="00886128" w:rsidRPr="002518C0">
              <w:rPr>
                <w:sz w:val="20"/>
              </w:rPr>
              <w:t>Ajay Kumar</w:t>
            </w:r>
            <w:r w:rsidRPr="002518C0">
              <w:rPr>
                <w:sz w:val="20"/>
              </w:rPr>
              <w:t xml:space="preserve"> Jain, Cloth Merchant, Katra Marke</w:t>
            </w:r>
            <w:r w:rsidR="006B130C" w:rsidRPr="002518C0">
              <w:rPr>
                <w:sz w:val="20"/>
              </w:rPr>
              <w:t>t, Raghogarh Guna (M.P)</w:t>
            </w:r>
          </w:p>
        </w:tc>
      </w:tr>
      <w:tr w:rsidR="0035215B" w:rsidRPr="002518C0" w14:paraId="4DEDEDCE" w14:textId="77777777" w:rsidTr="00FC7BFC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0539" w:type="dxa"/>
            <w:gridSpan w:val="4"/>
          </w:tcPr>
          <w:p w14:paraId="798E63EE" w14:textId="77777777" w:rsidR="00F00790" w:rsidRPr="002518C0" w:rsidRDefault="00F00790" w:rsidP="00F00790">
            <w:pPr>
              <w:pStyle w:val="Objective"/>
              <w:spacing w:before="0" w:after="0" w:line="276" w:lineRule="auto"/>
              <w:rPr>
                <w:sz w:val="20"/>
              </w:rPr>
            </w:pPr>
          </w:p>
          <w:p w14:paraId="669CA8A1" w14:textId="77777777" w:rsidR="0035215B" w:rsidRPr="002518C0" w:rsidRDefault="0035215B" w:rsidP="00F00790">
            <w:pPr>
              <w:pStyle w:val="Objective"/>
              <w:spacing w:before="0" w:after="0" w:line="276" w:lineRule="auto"/>
              <w:rPr>
                <w:sz w:val="20"/>
              </w:rPr>
            </w:pPr>
            <w:r w:rsidRPr="002518C0">
              <w:rPr>
                <w:sz w:val="20"/>
              </w:rPr>
              <w:t xml:space="preserve">I hereby declare that all the statements above put down by me are true, complete and correct to the best of my knowledge. </w:t>
            </w:r>
          </w:p>
          <w:p w14:paraId="22FE1C68" w14:textId="77777777" w:rsidR="006240A8" w:rsidRPr="002518C0" w:rsidRDefault="0035215B" w:rsidP="00F00790">
            <w:pPr>
              <w:pStyle w:val="Objective"/>
              <w:spacing w:before="0" w:after="0" w:line="276" w:lineRule="auto"/>
              <w:rPr>
                <w:sz w:val="20"/>
              </w:rPr>
            </w:pPr>
            <w:r w:rsidRPr="002518C0">
              <w:rPr>
                <w:sz w:val="20"/>
              </w:rPr>
              <w:t>Thanking you.</w:t>
            </w:r>
          </w:p>
          <w:p w14:paraId="09947530" w14:textId="77777777" w:rsidR="006032C7" w:rsidRPr="002518C0" w:rsidRDefault="0035215B" w:rsidP="00F00790">
            <w:pPr>
              <w:pStyle w:val="Objective"/>
              <w:spacing w:before="0" w:after="0" w:line="276" w:lineRule="auto"/>
              <w:jc w:val="left"/>
              <w:rPr>
                <w:sz w:val="20"/>
              </w:rPr>
            </w:pPr>
            <w:proofErr w:type="gramStart"/>
            <w:r w:rsidRPr="002518C0">
              <w:rPr>
                <w:sz w:val="20"/>
              </w:rPr>
              <w:t>Date :</w:t>
            </w:r>
            <w:proofErr w:type="gramEnd"/>
            <w:r w:rsidRPr="002518C0">
              <w:rPr>
                <w:sz w:val="20"/>
              </w:rPr>
              <w:t xml:space="preserve">-             </w:t>
            </w:r>
          </w:p>
          <w:p w14:paraId="1F6056C8" w14:textId="77777777" w:rsidR="0035215B" w:rsidRPr="002518C0" w:rsidRDefault="006032C7" w:rsidP="00F00790">
            <w:pPr>
              <w:pStyle w:val="Objective"/>
              <w:spacing w:before="0" w:after="0" w:line="276" w:lineRule="auto"/>
              <w:jc w:val="right"/>
              <w:rPr>
                <w:sz w:val="20"/>
              </w:rPr>
            </w:pPr>
            <w:r w:rsidRPr="002518C0">
              <w:rPr>
                <w:sz w:val="20"/>
              </w:rPr>
              <w:t>CHITRANGAD JAIN</w:t>
            </w:r>
            <w:r w:rsidR="0035215B" w:rsidRPr="002518C0">
              <w:rPr>
                <w:sz w:val="20"/>
              </w:rPr>
              <w:t xml:space="preserve">                               </w:t>
            </w:r>
          </w:p>
        </w:tc>
      </w:tr>
    </w:tbl>
    <w:p w14:paraId="3BC8C5B0" w14:textId="77777777" w:rsidR="00B039C9" w:rsidRPr="002518C0" w:rsidRDefault="00B039C9" w:rsidP="00F00790">
      <w:pPr>
        <w:tabs>
          <w:tab w:val="left" w:pos="426"/>
        </w:tabs>
        <w:spacing w:line="276" w:lineRule="auto"/>
        <w:rPr>
          <w:sz w:val="20"/>
        </w:rPr>
      </w:pPr>
    </w:p>
    <w:sectPr w:rsidR="00B039C9" w:rsidRPr="002518C0" w:rsidSect="00F00790">
      <w:pgSz w:w="11907" w:h="16840" w:code="9"/>
      <w:pgMar w:top="567" w:right="1440" w:bottom="567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22FB"/>
      </v:shape>
    </w:pict>
  </w:numPicBullet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D8905F9"/>
    <w:multiLevelType w:val="multilevel"/>
    <w:tmpl w:val="83105F80"/>
    <w:lvl w:ilvl="0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11006B7B"/>
    <w:multiLevelType w:val="hybridMultilevel"/>
    <w:tmpl w:val="E9669D4C"/>
    <w:lvl w:ilvl="0" w:tplc="19BEF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5F2"/>
    <w:multiLevelType w:val="hybridMultilevel"/>
    <w:tmpl w:val="278E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A29"/>
    <w:multiLevelType w:val="hybridMultilevel"/>
    <w:tmpl w:val="D51E6496"/>
    <w:lvl w:ilvl="0" w:tplc="1FBCE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75BFE"/>
    <w:multiLevelType w:val="hybridMultilevel"/>
    <w:tmpl w:val="D190F982"/>
    <w:lvl w:ilvl="0" w:tplc="19BEF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15C9"/>
    <w:multiLevelType w:val="hybridMultilevel"/>
    <w:tmpl w:val="E50A6DD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1319A"/>
    <w:multiLevelType w:val="hybridMultilevel"/>
    <w:tmpl w:val="1644A19E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8" w15:restartNumberingAfterBreak="0">
    <w:nsid w:val="28BF6076"/>
    <w:multiLevelType w:val="hybridMultilevel"/>
    <w:tmpl w:val="9C200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2748A"/>
    <w:multiLevelType w:val="hybridMultilevel"/>
    <w:tmpl w:val="89D63DD6"/>
    <w:lvl w:ilvl="0" w:tplc="B25CE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Arial"/>
        <w:b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8654A"/>
    <w:multiLevelType w:val="hybridMultilevel"/>
    <w:tmpl w:val="2AA68BEE"/>
    <w:lvl w:ilvl="0" w:tplc="1FBCE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F785E"/>
    <w:multiLevelType w:val="hybridMultilevel"/>
    <w:tmpl w:val="665AFE18"/>
    <w:lvl w:ilvl="0" w:tplc="1FBCE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D4185"/>
    <w:multiLevelType w:val="hybridMultilevel"/>
    <w:tmpl w:val="9CCA71B6"/>
    <w:lvl w:ilvl="0" w:tplc="DE68C954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49B43FE0"/>
    <w:multiLevelType w:val="hybridMultilevel"/>
    <w:tmpl w:val="39666EC2"/>
    <w:lvl w:ilvl="0" w:tplc="1FBCE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78B"/>
    <w:multiLevelType w:val="multilevel"/>
    <w:tmpl w:val="F9E2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Arial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83DC8"/>
    <w:multiLevelType w:val="hybridMultilevel"/>
    <w:tmpl w:val="CA20E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A4EFB"/>
    <w:multiLevelType w:val="hybridMultilevel"/>
    <w:tmpl w:val="7FF8D9FA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7" w15:restartNumberingAfterBreak="0">
    <w:nsid w:val="58CB24B6"/>
    <w:multiLevelType w:val="hybridMultilevel"/>
    <w:tmpl w:val="42F6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10D9E"/>
    <w:multiLevelType w:val="hybridMultilevel"/>
    <w:tmpl w:val="2E88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82BA8"/>
    <w:multiLevelType w:val="hybridMultilevel"/>
    <w:tmpl w:val="0E644E2E"/>
    <w:lvl w:ilvl="0" w:tplc="1FBCE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50B3B"/>
    <w:multiLevelType w:val="hybridMultilevel"/>
    <w:tmpl w:val="200E3942"/>
    <w:lvl w:ilvl="0" w:tplc="1FBCEE6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C46E7C"/>
    <w:multiLevelType w:val="hybridMultilevel"/>
    <w:tmpl w:val="E3C8F25E"/>
    <w:lvl w:ilvl="0" w:tplc="1FBCE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853544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793671623">
    <w:abstractNumId w:val="11"/>
  </w:num>
  <w:num w:numId="3" w16cid:durableId="1423064667">
    <w:abstractNumId w:val="4"/>
  </w:num>
  <w:num w:numId="4" w16cid:durableId="1898856526">
    <w:abstractNumId w:val="10"/>
  </w:num>
  <w:num w:numId="5" w16cid:durableId="1082222620">
    <w:abstractNumId w:val="19"/>
  </w:num>
  <w:num w:numId="6" w16cid:durableId="1160582902">
    <w:abstractNumId w:val="13"/>
  </w:num>
  <w:num w:numId="7" w16cid:durableId="25525442">
    <w:abstractNumId w:val="9"/>
  </w:num>
  <w:num w:numId="8" w16cid:durableId="1658000859">
    <w:abstractNumId w:val="20"/>
  </w:num>
  <w:num w:numId="9" w16cid:durableId="845751974">
    <w:abstractNumId w:val="6"/>
  </w:num>
  <w:num w:numId="10" w16cid:durableId="1681734625">
    <w:abstractNumId w:val="12"/>
  </w:num>
  <w:num w:numId="11" w16cid:durableId="1495223787">
    <w:abstractNumId w:val="1"/>
  </w:num>
  <w:num w:numId="12" w16cid:durableId="128938735">
    <w:abstractNumId w:val="7"/>
  </w:num>
  <w:num w:numId="13" w16cid:durableId="219556591">
    <w:abstractNumId w:val="16"/>
  </w:num>
  <w:num w:numId="14" w16cid:durableId="1593389389">
    <w:abstractNumId w:val="18"/>
  </w:num>
  <w:num w:numId="15" w16cid:durableId="584266254">
    <w:abstractNumId w:val="2"/>
  </w:num>
  <w:num w:numId="16" w16cid:durableId="244533686">
    <w:abstractNumId w:val="5"/>
  </w:num>
  <w:num w:numId="17" w16cid:durableId="287013271">
    <w:abstractNumId w:val="14"/>
  </w:num>
  <w:num w:numId="18" w16cid:durableId="1560431912">
    <w:abstractNumId w:val="3"/>
  </w:num>
  <w:num w:numId="19" w16cid:durableId="938871163">
    <w:abstractNumId w:val="21"/>
  </w:num>
  <w:num w:numId="20" w16cid:durableId="1447046603">
    <w:abstractNumId w:val="8"/>
  </w:num>
  <w:num w:numId="21" w16cid:durableId="1868567994">
    <w:abstractNumId w:val="17"/>
  </w:num>
  <w:num w:numId="22" w16cid:durableId="7034867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drawingGridHorizontalSpacing w:val="110"/>
  <w:drawingGridVerticalSpacing w:val="187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E04F7A"/>
    <w:rsid w:val="00021C5A"/>
    <w:rsid w:val="00044758"/>
    <w:rsid w:val="00067416"/>
    <w:rsid w:val="00076059"/>
    <w:rsid w:val="000972E6"/>
    <w:rsid w:val="000B67B5"/>
    <w:rsid w:val="000E0660"/>
    <w:rsid w:val="0010573F"/>
    <w:rsid w:val="00110688"/>
    <w:rsid w:val="0012188E"/>
    <w:rsid w:val="00126A16"/>
    <w:rsid w:val="0013521A"/>
    <w:rsid w:val="0013739E"/>
    <w:rsid w:val="00155B9B"/>
    <w:rsid w:val="001A3F1B"/>
    <w:rsid w:val="001D0FAC"/>
    <w:rsid w:val="001E0B2D"/>
    <w:rsid w:val="002518C0"/>
    <w:rsid w:val="00262940"/>
    <w:rsid w:val="0026332A"/>
    <w:rsid w:val="00271853"/>
    <w:rsid w:val="002B68E1"/>
    <w:rsid w:val="002D511E"/>
    <w:rsid w:val="002F0B74"/>
    <w:rsid w:val="002F2447"/>
    <w:rsid w:val="002F3907"/>
    <w:rsid w:val="00305ADE"/>
    <w:rsid w:val="003176D3"/>
    <w:rsid w:val="00317E1F"/>
    <w:rsid w:val="00330865"/>
    <w:rsid w:val="00334059"/>
    <w:rsid w:val="00336DC1"/>
    <w:rsid w:val="00337944"/>
    <w:rsid w:val="003429F2"/>
    <w:rsid w:val="0035215B"/>
    <w:rsid w:val="00362170"/>
    <w:rsid w:val="003A1462"/>
    <w:rsid w:val="003B04DB"/>
    <w:rsid w:val="003B7766"/>
    <w:rsid w:val="003D5494"/>
    <w:rsid w:val="003D7DDB"/>
    <w:rsid w:val="003E3A3A"/>
    <w:rsid w:val="003E3B31"/>
    <w:rsid w:val="00432C36"/>
    <w:rsid w:val="00432E3B"/>
    <w:rsid w:val="00432EB9"/>
    <w:rsid w:val="00435312"/>
    <w:rsid w:val="00446C04"/>
    <w:rsid w:val="00465FD3"/>
    <w:rsid w:val="00484719"/>
    <w:rsid w:val="00522941"/>
    <w:rsid w:val="00534306"/>
    <w:rsid w:val="00534834"/>
    <w:rsid w:val="0054448D"/>
    <w:rsid w:val="00552BE4"/>
    <w:rsid w:val="00581740"/>
    <w:rsid w:val="00591219"/>
    <w:rsid w:val="005C5462"/>
    <w:rsid w:val="005F1BFF"/>
    <w:rsid w:val="006032C7"/>
    <w:rsid w:val="006240A8"/>
    <w:rsid w:val="0063665F"/>
    <w:rsid w:val="00642CEC"/>
    <w:rsid w:val="0067226B"/>
    <w:rsid w:val="006A25C3"/>
    <w:rsid w:val="006B130C"/>
    <w:rsid w:val="006B5E8D"/>
    <w:rsid w:val="006F726F"/>
    <w:rsid w:val="00716C73"/>
    <w:rsid w:val="00737552"/>
    <w:rsid w:val="00742311"/>
    <w:rsid w:val="007C0EA8"/>
    <w:rsid w:val="00807DC0"/>
    <w:rsid w:val="00814432"/>
    <w:rsid w:val="00817B77"/>
    <w:rsid w:val="00825DF7"/>
    <w:rsid w:val="00861880"/>
    <w:rsid w:val="00886128"/>
    <w:rsid w:val="00890FBB"/>
    <w:rsid w:val="008D210C"/>
    <w:rsid w:val="008D5E62"/>
    <w:rsid w:val="008D797C"/>
    <w:rsid w:val="008E77EE"/>
    <w:rsid w:val="008F42F6"/>
    <w:rsid w:val="00902921"/>
    <w:rsid w:val="0090666A"/>
    <w:rsid w:val="00923441"/>
    <w:rsid w:val="00971004"/>
    <w:rsid w:val="0098482F"/>
    <w:rsid w:val="00992578"/>
    <w:rsid w:val="009A095F"/>
    <w:rsid w:val="009A2C44"/>
    <w:rsid w:val="009C6E5F"/>
    <w:rsid w:val="009C7DDF"/>
    <w:rsid w:val="009E25E7"/>
    <w:rsid w:val="009E7C22"/>
    <w:rsid w:val="00A00205"/>
    <w:rsid w:val="00A2013C"/>
    <w:rsid w:val="00A32A1F"/>
    <w:rsid w:val="00A4502E"/>
    <w:rsid w:val="00A80DAC"/>
    <w:rsid w:val="00A93972"/>
    <w:rsid w:val="00AA1F50"/>
    <w:rsid w:val="00AB6C07"/>
    <w:rsid w:val="00AF2D1B"/>
    <w:rsid w:val="00AF30B1"/>
    <w:rsid w:val="00B019A3"/>
    <w:rsid w:val="00B039C9"/>
    <w:rsid w:val="00B10A47"/>
    <w:rsid w:val="00B139C7"/>
    <w:rsid w:val="00B14CC9"/>
    <w:rsid w:val="00B22929"/>
    <w:rsid w:val="00B27242"/>
    <w:rsid w:val="00B50B53"/>
    <w:rsid w:val="00B811C6"/>
    <w:rsid w:val="00B9550A"/>
    <w:rsid w:val="00BB7852"/>
    <w:rsid w:val="00BD36CF"/>
    <w:rsid w:val="00BD4D66"/>
    <w:rsid w:val="00C13899"/>
    <w:rsid w:val="00C22193"/>
    <w:rsid w:val="00C46A12"/>
    <w:rsid w:val="00C861E8"/>
    <w:rsid w:val="00CA3D6A"/>
    <w:rsid w:val="00CE2D0B"/>
    <w:rsid w:val="00D200C4"/>
    <w:rsid w:val="00D23559"/>
    <w:rsid w:val="00D4486F"/>
    <w:rsid w:val="00D55979"/>
    <w:rsid w:val="00D62080"/>
    <w:rsid w:val="00D62188"/>
    <w:rsid w:val="00D67BD7"/>
    <w:rsid w:val="00D97DBC"/>
    <w:rsid w:val="00DA6101"/>
    <w:rsid w:val="00DB253A"/>
    <w:rsid w:val="00DB6826"/>
    <w:rsid w:val="00DC72C0"/>
    <w:rsid w:val="00DD70ED"/>
    <w:rsid w:val="00DF17EC"/>
    <w:rsid w:val="00E04F7A"/>
    <w:rsid w:val="00E05A78"/>
    <w:rsid w:val="00E32515"/>
    <w:rsid w:val="00E37EBB"/>
    <w:rsid w:val="00E539B4"/>
    <w:rsid w:val="00E5524E"/>
    <w:rsid w:val="00E64648"/>
    <w:rsid w:val="00E729B7"/>
    <w:rsid w:val="00E75F17"/>
    <w:rsid w:val="00E830E6"/>
    <w:rsid w:val="00ED1A32"/>
    <w:rsid w:val="00F00790"/>
    <w:rsid w:val="00F02AA9"/>
    <w:rsid w:val="00F134BD"/>
    <w:rsid w:val="00F316E1"/>
    <w:rsid w:val="00F32045"/>
    <w:rsid w:val="00F362EE"/>
    <w:rsid w:val="00F47917"/>
    <w:rsid w:val="00F63FCE"/>
    <w:rsid w:val="00F8053B"/>
    <w:rsid w:val="00F81D81"/>
    <w:rsid w:val="00FA0205"/>
    <w:rsid w:val="00FB29F4"/>
    <w:rsid w:val="00FC7BFC"/>
    <w:rsid w:val="00FD088F"/>
    <w:rsid w:val="00FD7709"/>
    <w:rsid w:val="00F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EB8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styleId="BodyText">
    <w:name w:val="Body Text"/>
    <w:basedOn w:val="Normal"/>
    <w:semiHidden/>
    <w:pPr>
      <w:spacing w:after="220" w:line="240" w:lineRule="atLeas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semiHidden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character" w:styleId="PageNumber">
    <w:name w:val="page number"/>
    <w:semiHidden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semiHidden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Title">
    <w:name w:val="Title"/>
    <w:basedOn w:val="Normal"/>
    <w:link w:val="TitleChar"/>
    <w:qFormat/>
    <w:rsid w:val="00432C36"/>
    <w:pPr>
      <w:jc w:val="center"/>
    </w:pPr>
    <w:rPr>
      <w:rFonts w:ascii="Times New Roman" w:hAnsi="Times New Roman"/>
      <w:b/>
      <w:sz w:val="24"/>
      <w:lang w:val="en-GB" w:eastAsia="x-none"/>
    </w:rPr>
  </w:style>
  <w:style w:type="character" w:customStyle="1" w:styleId="Address1Char">
    <w:name w:val="Address 1 Char"/>
    <w:rPr>
      <w:rFonts w:ascii="Garamond" w:hAnsi="Garamond"/>
      <w:caps/>
      <w:spacing w:val="30"/>
      <w:sz w:val="15"/>
      <w:lang w:val="en-US" w:eastAsia="en-US" w:bidi="ar-SA"/>
    </w:rPr>
  </w:style>
  <w:style w:type="character" w:customStyle="1" w:styleId="TitleChar">
    <w:name w:val="Title Char"/>
    <w:link w:val="Title"/>
    <w:rsid w:val="00432C36"/>
    <w:rPr>
      <w:b/>
      <w:sz w:val="24"/>
      <w:lang w:val="en-GB"/>
    </w:rPr>
  </w:style>
  <w:style w:type="character" w:customStyle="1" w:styleId="apple-style-span">
    <w:name w:val="apple-style-span"/>
    <w:basedOn w:val="DefaultParagraphFont"/>
    <w:rsid w:val="00890FBB"/>
  </w:style>
  <w:style w:type="table" w:styleId="TableGrid">
    <w:name w:val="Table Grid"/>
    <w:basedOn w:val="TableNormal"/>
    <w:uiPriority w:val="59"/>
    <w:rsid w:val="003521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d">
    <w:name w:val="red"/>
    <w:basedOn w:val="DefaultParagraphFont"/>
    <w:rsid w:val="00DD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29930-A485-4B5A-82C6-4C5472A8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/>
  <cp:keywords/>
  <cp:lastModifiedBy/>
  <cp:revision>1</cp:revision>
  <cp:lastPrinted>2008-03-20T05:21:00Z</cp:lastPrinted>
  <dcterms:created xsi:type="dcterms:W3CDTF">2022-05-28T17:50:00Z</dcterms:created>
  <dcterms:modified xsi:type="dcterms:W3CDTF">2022-05-28T17:50:00Z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TitusGUID">
    <vt:lpwstr>99ef756b-6c83-4dc3-bb1d-d6d4da7e3dc5</vt:lpwstr>
  </property>
  <property fmtid="{D5CDD505-2E9C-101B-9397-08002B2CF9AE}" pid="6" name="Classification">
    <vt:lpwstr>Personal</vt:lpwstr>
  </property>
  <property fmtid="{D5CDD505-2E9C-101B-9397-08002B2CF9AE}" pid="7" name="OriginatingUser">
    <vt:lpwstr>chitrangad.jain</vt:lpwstr>
  </property>
  <property fmtid="{D5CDD505-2E9C-101B-9397-08002B2CF9AE}" pid="8" name="Manager">
    <vt:lpwstr/>
  </property>
</Properties>
</file>